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F5E75" w14:textId="77777777" w:rsidR="008D7727" w:rsidRPr="00656050" w:rsidRDefault="000709E8" w:rsidP="00070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6050">
        <w:rPr>
          <w:rFonts w:ascii="Times New Roman" w:hAnsi="Times New Roman" w:cs="Times New Roman"/>
          <w:sz w:val="24"/>
          <w:szCs w:val="24"/>
        </w:rPr>
        <w:t>Nama</w:t>
      </w:r>
      <w:r w:rsidRPr="00656050">
        <w:rPr>
          <w:rFonts w:ascii="Times New Roman" w:hAnsi="Times New Roman" w:cs="Times New Roman"/>
          <w:sz w:val="24"/>
          <w:szCs w:val="24"/>
        </w:rPr>
        <w:tab/>
        <w:t>:  Hendra Kusuma</w:t>
      </w:r>
    </w:p>
    <w:p w14:paraId="7F276EF0" w14:textId="77777777" w:rsidR="000709E8" w:rsidRPr="00656050" w:rsidRDefault="000709E8" w:rsidP="00070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6050">
        <w:rPr>
          <w:rFonts w:ascii="Times New Roman" w:hAnsi="Times New Roman" w:cs="Times New Roman"/>
          <w:sz w:val="24"/>
          <w:szCs w:val="24"/>
        </w:rPr>
        <w:t>NIM</w:t>
      </w:r>
      <w:r w:rsidRPr="00656050">
        <w:rPr>
          <w:rFonts w:ascii="Times New Roman" w:hAnsi="Times New Roman" w:cs="Times New Roman"/>
          <w:sz w:val="24"/>
          <w:szCs w:val="24"/>
        </w:rPr>
        <w:tab/>
        <w:t>:  222011395</w:t>
      </w:r>
    </w:p>
    <w:p w14:paraId="26D7F57C" w14:textId="77777777" w:rsidR="000709E8" w:rsidRPr="00656050" w:rsidRDefault="000709E8" w:rsidP="00070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6050">
        <w:rPr>
          <w:rFonts w:ascii="Times New Roman" w:hAnsi="Times New Roman" w:cs="Times New Roman"/>
          <w:sz w:val="24"/>
          <w:szCs w:val="24"/>
        </w:rPr>
        <w:t>Kelas</w:t>
      </w:r>
      <w:r w:rsidRPr="00656050">
        <w:rPr>
          <w:rFonts w:ascii="Times New Roman" w:hAnsi="Times New Roman" w:cs="Times New Roman"/>
          <w:sz w:val="24"/>
          <w:szCs w:val="24"/>
        </w:rPr>
        <w:tab/>
        <w:t>:  2KS3</w:t>
      </w:r>
    </w:p>
    <w:p w14:paraId="45F1591C" w14:textId="3D52B1BD" w:rsidR="000709E8" w:rsidRPr="00656050" w:rsidRDefault="000709E8" w:rsidP="00070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6050">
        <w:rPr>
          <w:rFonts w:ascii="Times New Roman" w:hAnsi="Times New Roman" w:cs="Times New Roman"/>
          <w:sz w:val="24"/>
          <w:szCs w:val="24"/>
        </w:rPr>
        <w:t>Kode</w:t>
      </w:r>
      <w:r w:rsidRPr="00656050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7E0DCF" w:rsidRPr="00656050">
        <w:rPr>
          <w:rFonts w:ascii="Times New Roman" w:hAnsi="Times New Roman" w:cs="Times New Roman"/>
          <w:sz w:val="24"/>
          <w:szCs w:val="24"/>
        </w:rPr>
        <w:t>046C9OZ</w:t>
      </w:r>
    </w:p>
    <w:p w14:paraId="56F45073" w14:textId="4476AA4F" w:rsidR="00705014" w:rsidRPr="00656050" w:rsidRDefault="00870A70" w:rsidP="00870A7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56050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 w:rsidRPr="006560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4579C" w:rsidRPr="00656050"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 w:rsidR="00E4579C" w:rsidRPr="006560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4579C" w:rsidRPr="00656050">
        <w:rPr>
          <w:rFonts w:ascii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="00E4579C" w:rsidRPr="006560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4579C" w:rsidRPr="00656050"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</w:p>
    <w:p w14:paraId="75BF3E57" w14:textId="59146028" w:rsidR="00870A70" w:rsidRPr="00656050" w:rsidRDefault="00870A70" w:rsidP="00870A70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656050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Tanggal</w:t>
      </w:r>
      <w:proofErr w:type="spellEnd"/>
      <w:r w:rsidRPr="0065605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56050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Praktikum</w:t>
      </w:r>
      <w:proofErr w:type="spellEnd"/>
      <w:r w:rsidRPr="0065605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Pr="00656050">
        <w:rPr>
          <w:rFonts w:ascii="Times New Roman" w:hAnsi="Times New Roman" w:cs="Times New Roman"/>
          <w:b/>
          <w:bCs/>
          <w:i/>
          <w:iCs/>
          <w:sz w:val="24"/>
          <w:szCs w:val="24"/>
        </w:rPr>
        <w:fldChar w:fldCharType="begin"/>
      </w:r>
      <w:r w:rsidRPr="00656050">
        <w:rPr>
          <w:rFonts w:ascii="Times New Roman" w:hAnsi="Times New Roman" w:cs="Times New Roman"/>
          <w:b/>
          <w:bCs/>
          <w:i/>
          <w:iCs/>
          <w:sz w:val="24"/>
          <w:szCs w:val="24"/>
        </w:rPr>
        <w:instrText xml:space="preserve"> CREATEDATE  \@ "dddd, dd MMMM yyyy"  \* MERGEFORMAT </w:instrText>
      </w:r>
      <w:r w:rsidRPr="00656050">
        <w:rPr>
          <w:rFonts w:ascii="Times New Roman" w:hAnsi="Times New Roman" w:cs="Times New Roman"/>
          <w:b/>
          <w:bCs/>
          <w:i/>
          <w:iCs/>
          <w:sz w:val="24"/>
          <w:szCs w:val="24"/>
        </w:rPr>
        <w:fldChar w:fldCharType="separate"/>
      </w:r>
      <w:r w:rsidR="00E4579C" w:rsidRPr="00656050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 xml:space="preserve">Tuesday, </w:t>
      </w:r>
      <w:r w:rsidR="007E0DCF" w:rsidRPr="00656050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11</w:t>
      </w:r>
      <w:r w:rsidR="00E4579C" w:rsidRPr="00656050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 xml:space="preserve"> March 2022</w:t>
      </w:r>
      <w:r w:rsidRPr="00656050">
        <w:rPr>
          <w:rFonts w:ascii="Times New Roman" w:hAnsi="Times New Roman" w:cs="Times New Roman"/>
          <w:b/>
          <w:bCs/>
          <w:i/>
          <w:iCs/>
          <w:sz w:val="24"/>
          <w:szCs w:val="24"/>
        </w:rPr>
        <w:fldChar w:fldCharType="end"/>
      </w:r>
    </w:p>
    <w:p w14:paraId="7DB9C524" w14:textId="7D3C4F48" w:rsidR="00D5296D" w:rsidRPr="00656050" w:rsidRDefault="00D5296D" w:rsidP="00D529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050">
        <w:rPr>
          <w:rFonts w:ascii="Times New Roman" w:hAnsi="Times New Roman" w:cs="Times New Roman"/>
          <w:sz w:val="24"/>
          <w:szCs w:val="24"/>
        </w:rPr>
        <w:t xml:space="preserve">Class Orang </w:t>
      </w:r>
      <w:proofErr w:type="spellStart"/>
      <w:r w:rsidRPr="006560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6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6050">
        <w:rPr>
          <w:rFonts w:ascii="Times New Roman" w:hAnsi="Times New Roman" w:cs="Times New Roman"/>
          <w:sz w:val="24"/>
          <w:szCs w:val="24"/>
        </w:rPr>
        <w:t xml:space="preserve"> abstract method yang </w:t>
      </w:r>
      <w:proofErr w:type="spellStart"/>
      <w:r w:rsidR="00D05EE2" w:rsidRPr="00656050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="00D05EE2" w:rsidRPr="00656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EE2" w:rsidRPr="0065605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05EE2" w:rsidRPr="00656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EE2" w:rsidRPr="00656050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D05EE2" w:rsidRPr="00656050">
        <w:rPr>
          <w:rFonts w:ascii="Times New Roman" w:hAnsi="Times New Roman" w:cs="Times New Roman"/>
          <w:sz w:val="24"/>
          <w:szCs w:val="24"/>
        </w:rPr>
        <w:t xml:space="preserve"> oleh class yang </w:t>
      </w:r>
      <w:proofErr w:type="spellStart"/>
      <w:r w:rsidR="00D05EE2" w:rsidRPr="00656050">
        <w:rPr>
          <w:rFonts w:ascii="Times New Roman" w:hAnsi="Times New Roman" w:cs="Times New Roman"/>
          <w:sz w:val="24"/>
          <w:szCs w:val="24"/>
        </w:rPr>
        <w:t>menginherit</w:t>
      </w:r>
      <w:proofErr w:type="spellEnd"/>
      <w:r w:rsidR="00D05EE2" w:rsidRPr="00656050">
        <w:rPr>
          <w:rFonts w:ascii="Times New Roman" w:hAnsi="Times New Roman" w:cs="Times New Roman"/>
          <w:sz w:val="24"/>
          <w:szCs w:val="24"/>
        </w:rPr>
        <w:t xml:space="preserve"> class orang</w:t>
      </w:r>
    </w:p>
    <w:p w14:paraId="03957DF2" w14:textId="0E4B4CA4" w:rsidR="00D5296D" w:rsidRPr="00656050" w:rsidRDefault="00D5296D" w:rsidP="00D05EE2">
      <w:pPr>
        <w:pStyle w:val="ListParagraph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6560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6E79A3" wp14:editId="56FC75E6">
            <wp:extent cx="5219700" cy="6033941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5912" cy="604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DF6F" w14:textId="3866A736" w:rsidR="00D05EE2" w:rsidRPr="00656050" w:rsidRDefault="00D05EE2" w:rsidP="00D05EE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050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 w:rsidRPr="00656050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6560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605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56050">
        <w:rPr>
          <w:rFonts w:ascii="Times New Roman" w:hAnsi="Times New Roman" w:cs="Times New Roman"/>
          <w:sz w:val="24"/>
          <w:szCs w:val="24"/>
        </w:rPr>
        <w:t xml:space="preserve"> interface dan method </w:t>
      </w:r>
      <w:proofErr w:type="spellStart"/>
      <w:r w:rsidRPr="0065605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656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5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56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5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56050">
        <w:rPr>
          <w:rFonts w:ascii="Times New Roman" w:hAnsi="Times New Roman" w:cs="Times New Roman"/>
          <w:sz w:val="24"/>
          <w:szCs w:val="24"/>
        </w:rPr>
        <w:t xml:space="preserve"> oleh class yang </w:t>
      </w:r>
      <w:proofErr w:type="spellStart"/>
      <w:r w:rsidRPr="00656050">
        <w:rPr>
          <w:rFonts w:ascii="Times New Roman" w:hAnsi="Times New Roman" w:cs="Times New Roman"/>
          <w:sz w:val="24"/>
          <w:szCs w:val="24"/>
        </w:rPr>
        <w:t>mengimplementasikannya</w:t>
      </w:r>
      <w:proofErr w:type="spellEnd"/>
    </w:p>
    <w:p w14:paraId="7AD43F65" w14:textId="6B688324" w:rsidR="00D05EE2" w:rsidRPr="00656050" w:rsidRDefault="00D05EE2" w:rsidP="00D05EE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0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225039" wp14:editId="37379C00">
            <wp:extent cx="4981575" cy="192838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7229" cy="193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8EF9" w14:textId="77777777" w:rsidR="00D05EE2" w:rsidRPr="00656050" w:rsidRDefault="00D05EE2" w:rsidP="00D5296D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262641A" w14:textId="77777777" w:rsidR="00D05EE2" w:rsidRPr="00656050" w:rsidRDefault="00D05EE2" w:rsidP="00D5296D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523F3B0" w14:textId="77777777" w:rsidR="00D05EE2" w:rsidRPr="00656050" w:rsidRDefault="00D05EE2" w:rsidP="00D5296D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31D6677" w14:textId="77777777" w:rsidR="00D05EE2" w:rsidRPr="00656050" w:rsidRDefault="00D05EE2" w:rsidP="00D5296D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FAF99F5" w14:textId="77777777" w:rsidR="00D05EE2" w:rsidRPr="00656050" w:rsidRDefault="00D05EE2" w:rsidP="00D5296D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344896CC" w14:textId="77777777" w:rsidR="00D05EE2" w:rsidRPr="00656050" w:rsidRDefault="00D05EE2" w:rsidP="00D5296D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7619C90A" w14:textId="77777777" w:rsidR="00D05EE2" w:rsidRPr="00656050" w:rsidRDefault="00D05EE2" w:rsidP="00D5296D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CD88690" w14:textId="1F609B19" w:rsidR="00D05EE2" w:rsidRPr="00656050" w:rsidRDefault="00D05EE2" w:rsidP="00D5296D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82ACA2C" w14:textId="7C9AEDBF" w:rsidR="002F1231" w:rsidRPr="00656050" w:rsidRDefault="002F1231" w:rsidP="00D5296D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E9FAA93" w14:textId="2E5FC2B6" w:rsidR="002F1231" w:rsidRPr="00656050" w:rsidRDefault="002F1231" w:rsidP="00D5296D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ABD9CE1" w14:textId="473838A2" w:rsidR="002F1231" w:rsidRPr="00656050" w:rsidRDefault="002F1231" w:rsidP="00D5296D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2E170F9" w14:textId="2DB7DD4B" w:rsidR="002F1231" w:rsidRPr="00656050" w:rsidRDefault="002F1231" w:rsidP="00D5296D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1B1621D" w14:textId="0D0D9A2D" w:rsidR="002F1231" w:rsidRPr="00656050" w:rsidRDefault="002F1231" w:rsidP="00D5296D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DE06732" w14:textId="04E3D881" w:rsidR="002F1231" w:rsidRPr="00656050" w:rsidRDefault="002F1231" w:rsidP="00D5296D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33F56DE8" w14:textId="69863B17" w:rsidR="002F1231" w:rsidRPr="00656050" w:rsidRDefault="002F1231" w:rsidP="00D5296D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D95CB14" w14:textId="569CA36B" w:rsidR="002F1231" w:rsidRPr="00656050" w:rsidRDefault="002F1231" w:rsidP="00D5296D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23621F4" w14:textId="01C15E91" w:rsidR="002F1231" w:rsidRPr="00656050" w:rsidRDefault="002F1231" w:rsidP="00D5296D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72559ABE" w14:textId="591E6276" w:rsidR="002F1231" w:rsidRPr="00656050" w:rsidRDefault="002F1231" w:rsidP="00D5296D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7DB427F3" w14:textId="036D8261" w:rsidR="002F1231" w:rsidRPr="00656050" w:rsidRDefault="002F1231" w:rsidP="00D5296D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B2F6256" w14:textId="03DC3F55" w:rsidR="002F1231" w:rsidRPr="00656050" w:rsidRDefault="002F1231" w:rsidP="00D5296D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33765B4C" w14:textId="5E994E05" w:rsidR="002F1231" w:rsidRPr="00656050" w:rsidRDefault="002F1231" w:rsidP="00D5296D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3A5306BC" w14:textId="1E3629E0" w:rsidR="002F1231" w:rsidRPr="00656050" w:rsidRDefault="002F1231" w:rsidP="00D5296D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EF1261B" w14:textId="77777777" w:rsidR="002F1231" w:rsidRPr="00656050" w:rsidRDefault="002F1231" w:rsidP="00D5296D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3420B736" w14:textId="1F1201B3" w:rsidR="00D05EE2" w:rsidRPr="00656050" w:rsidRDefault="00D05EE2" w:rsidP="002F123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050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 w:rsidRPr="00656050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6560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F1231" w:rsidRPr="00656050">
        <w:rPr>
          <w:rFonts w:ascii="Times New Roman" w:hAnsi="Times New Roman" w:cs="Times New Roman"/>
          <w:sz w:val="24"/>
          <w:szCs w:val="24"/>
        </w:rPr>
        <w:t>menginherit</w:t>
      </w:r>
      <w:proofErr w:type="spellEnd"/>
      <w:r w:rsidR="002F1231" w:rsidRPr="00656050">
        <w:rPr>
          <w:rFonts w:ascii="Times New Roman" w:hAnsi="Times New Roman" w:cs="Times New Roman"/>
          <w:sz w:val="24"/>
          <w:szCs w:val="24"/>
        </w:rPr>
        <w:t xml:space="preserve"> class orang </w:t>
      </w:r>
      <w:proofErr w:type="spellStart"/>
      <w:r w:rsidR="002F1231" w:rsidRPr="0065605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F1231" w:rsidRPr="00656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231" w:rsidRPr="00656050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2F1231" w:rsidRPr="00656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231" w:rsidRPr="0065605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F1231" w:rsidRPr="00656050">
        <w:rPr>
          <w:rFonts w:ascii="Times New Roman" w:hAnsi="Times New Roman" w:cs="Times New Roman"/>
          <w:sz w:val="24"/>
          <w:szCs w:val="24"/>
        </w:rPr>
        <w:t xml:space="preserve"> Orang</w:t>
      </w:r>
      <w:r w:rsidR="002F1231" w:rsidRPr="00656050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2F1231" w:rsidRPr="00656050">
        <w:rPr>
          <w:rFonts w:ascii="Times New Roman" w:hAnsi="Times New Roman" w:cs="Times New Roman"/>
          <w:sz w:val="24"/>
          <w:szCs w:val="24"/>
        </w:rPr>
        <w:t>mengimplement</w:t>
      </w:r>
      <w:proofErr w:type="spellEnd"/>
      <w:r w:rsidR="002F1231" w:rsidRPr="0065605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2F1231" w:rsidRPr="00656050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2F1231" w:rsidRPr="0065605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2F1231" w:rsidRPr="0065605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F1231" w:rsidRPr="00656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231" w:rsidRPr="00656050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2F1231" w:rsidRPr="00656050">
        <w:rPr>
          <w:rFonts w:ascii="Times New Roman" w:hAnsi="Times New Roman" w:cs="Times New Roman"/>
          <w:sz w:val="24"/>
          <w:szCs w:val="24"/>
        </w:rPr>
        <w:t xml:space="preserve"> juga</w:t>
      </w:r>
      <w:r w:rsidR="00656050" w:rsidRPr="00656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050" w:rsidRPr="00656050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2F1231" w:rsidRPr="00656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231" w:rsidRPr="00656050"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14:paraId="79C7F39C" w14:textId="29AF2691" w:rsidR="00D5296D" w:rsidRPr="00656050" w:rsidRDefault="00D5296D" w:rsidP="00656050">
      <w:pPr>
        <w:pStyle w:val="ListParagraph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6560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B2A050" wp14:editId="2218E718">
            <wp:extent cx="4038600" cy="8303246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3298" cy="831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9484" w14:textId="187A0D4D" w:rsidR="00D5296D" w:rsidRPr="00656050" w:rsidRDefault="00656050" w:rsidP="0065605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6050">
        <w:rPr>
          <w:rFonts w:ascii="Times New Roman" w:hAnsi="Times New Roman" w:cs="Times New Roman"/>
          <w:sz w:val="24"/>
          <w:szCs w:val="24"/>
        </w:rPr>
        <w:lastRenderedPageBreak/>
        <w:t xml:space="preserve">Main class yang </w:t>
      </w:r>
      <w:proofErr w:type="spellStart"/>
      <w:r w:rsidRPr="0065605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56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6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5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56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5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56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50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656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50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6560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62F6D1" w14:textId="11E3E1F8" w:rsidR="00D5296D" w:rsidRPr="00656050" w:rsidRDefault="00D5296D" w:rsidP="00656050">
      <w:pPr>
        <w:pStyle w:val="ListParagraph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6560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3969B5" wp14:editId="6EC915FA">
            <wp:extent cx="5000625" cy="3369023"/>
            <wp:effectExtent l="0" t="0" r="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7446" cy="337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C61D" w14:textId="2AB0A779" w:rsidR="00D5296D" w:rsidRPr="00656050" w:rsidRDefault="00656050" w:rsidP="0065605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56050">
        <w:rPr>
          <w:rFonts w:ascii="Times New Roman" w:hAnsi="Times New Roman" w:cs="Times New Roman"/>
          <w:noProof/>
          <w:sz w:val="24"/>
          <w:szCs w:val="24"/>
        </w:rPr>
        <w:t>Output yang dihasilkan</w:t>
      </w:r>
    </w:p>
    <w:p w14:paraId="6E60A821" w14:textId="7001CA8F" w:rsidR="00D5296D" w:rsidRPr="00656050" w:rsidRDefault="00D5296D" w:rsidP="00D5296D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56050">
        <w:rPr>
          <w:rFonts w:ascii="Times New Roman" w:hAnsi="Times New Roman" w:cs="Times New Roman"/>
          <w:noProof/>
        </w:rPr>
        <w:drawing>
          <wp:inline distT="0" distB="0" distL="0" distR="0" wp14:anchorId="31051177" wp14:editId="52766E15">
            <wp:extent cx="4600575" cy="552069"/>
            <wp:effectExtent l="152400" t="171450" r="352425" b="362585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 rotWithShape="1">
                    <a:blip r:embed="rId9"/>
                    <a:srcRect t="7042"/>
                    <a:stretch/>
                  </pic:blipFill>
                  <pic:spPr bwMode="auto">
                    <a:xfrm>
                      <a:off x="0" y="0"/>
                      <a:ext cx="4614015" cy="5536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081A8" w14:textId="77777777" w:rsidR="00D5296D" w:rsidRPr="00656050" w:rsidRDefault="00D5296D" w:rsidP="00D5296D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4C78565" w14:textId="6BFB989D" w:rsidR="00870A70" w:rsidRPr="00656050" w:rsidRDefault="00870A70" w:rsidP="00D529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70A70" w:rsidRPr="00656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6B12"/>
    <w:multiLevelType w:val="hybridMultilevel"/>
    <w:tmpl w:val="BE4E2988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52637"/>
    <w:multiLevelType w:val="hybridMultilevel"/>
    <w:tmpl w:val="668A31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E13BB"/>
    <w:multiLevelType w:val="hybridMultilevel"/>
    <w:tmpl w:val="C8C832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9C"/>
    <w:rsid w:val="000709E8"/>
    <w:rsid w:val="00146F9D"/>
    <w:rsid w:val="002F1231"/>
    <w:rsid w:val="0048161D"/>
    <w:rsid w:val="00656050"/>
    <w:rsid w:val="006C284D"/>
    <w:rsid w:val="00705014"/>
    <w:rsid w:val="007E0DCF"/>
    <w:rsid w:val="00870A70"/>
    <w:rsid w:val="008D7727"/>
    <w:rsid w:val="00D05EE2"/>
    <w:rsid w:val="00D5296D"/>
    <w:rsid w:val="00E4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5CA9A"/>
  <w15:chartTrackingRefBased/>
  <w15:docId w15:val="{B09F7A05-FC13-489F-B3DB-5D9C4329F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praktikum4.docx</Template>
  <TotalTime>59</TotalTime>
  <Pages>4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Kusuma</dc:creator>
  <cp:keywords/>
  <dc:description/>
  <cp:lastModifiedBy>hdrksm</cp:lastModifiedBy>
  <cp:revision>3</cp:revision>
  <dcterms:created xsi:type="dcterms:W3CDTF">2022-03-11T06:31:00Z</dcterms:created>
  <dcterms:modified xsi:type="dcterms:W3CDTF">2022-03-11T07:30:00Z</dcterms:modified>
</cp:coreProperties>
</file>