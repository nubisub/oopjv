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0E7E" w14:textId="77777777" w:rsidR="008D7727" w:rsidRPr="00E86B19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sz w:val="24"/>
          <w:szCs w:val="24"/>
        </w:rPr>
        <w:t>Nama</w:t>
      </w:r>
      <w:r w:rsidRPr="00E86B19">
        <w:rPr>
          <w:rFonts w:ascii="Times New Roman" w:hAnsi="Times New Roman" w:cs="Times New Roman"/>
          <w:sz w:val="24"/>
          <w:szCs w:val="24"/>
        </w:rPr>
        <w:tab/>
        <w:t>:  Hendra Kusuma</w:t>
      </w:r>
    </w:p>
    <w:p w14:paraId="48DEB6A3" w14:textId="77777777" w:rsidR="000709E8" w:rsidRPr="00E86B19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sz w:val="24"/>
          <w:szCs w:val="24"/>
        </w:rPr>
        <w:t>NIM</w:t>
      </w:r>
      <w:r w:rsidRPr="00E86B19"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23117444" w14:textId="77777777" w:rsidR="000709E8" w:rsidRPr="00E86B19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sz w:val="24"/>
          <w:szCs w:val="24"/>
        </w:rPr>
        <w:t>Kelas</w:t>
      </w:r>
      <w:r w:rsidRPr="00E86B19"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6FA62181" w14:textId="64F0FB59" w:rsidR="000709E8" w:rsidRPr="00E86B19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sz w:val="24"/>
          <w:szCs w:val="24"/>
        </w:rPr>
        <w:t>Kode</w:t>
      </w:r>
      <w:r w:rsidRPr="00E86B19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85EDB" w:rsidRPr="00E86B19">
        <w:rPr>
          <w:rFonts w:ascii="Times New Roman" w:hAnsi="Times New Roman" w:cs="Times New Roman"/>
          <w:sz w:val="24"/>
          <w:szCs w:val="24"/>
        </w:rPr>
        <w:t>02RWOGQ</w:t>
      </w:r>
    </w:p>
    <w:p w14:paraId="0BE78337" w14:textId="2A337C1D" w:rsidR="00785EDB" w:rsidRPr="00E86B19" w:rsidRDefault="00B37F37" w:rsidP="00B37F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E86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86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E86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65014DA5" w14:textId="50F93400" w:rsidR="00B37F37" w:rsidRPr="00E86B19" w:rsidRDefault="00B37F37" w:rsidP="00B37F3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Tanggal</w:t>
      </w:r>
      <w:proofErr w:type="spellEnd"/>
      <w:r w:rsidRPr="00E86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86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Pr="00E86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 w:rsidRPr="00E86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22 February 2022</w:t>
      </w:r>
    </w:p>
    <w:p w14:paraId="2514C60E" w14:textId="77777777" w:rsidR="008E383D" w:rsidRDefault="00E86B19" w:rsidP="008E383D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72630" w14:textId="4BB2CAA4" w:rsidR="00E86B19" w:rsidRPr="00E86B19" w:rsidRDefault="00E86B19" w:rsidP="008E383D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97093" wp14:editId="53F55560">
            <wp:extent cx="4581525" cy="2443548"/>
            <wp:effectExtent l="152400" t="152400" r="352425" b="3568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811" cy="24447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4475E" w14:textId="44C24718" w:rsidR="00E86B19" w:rsidRPr="00E86B19" w:rsidRDefault="00E86B19" w:rsidP="00E86B19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running</w:t>
      </w:r>
    </w:p>
    <w:p w14:paraId="26492E54" w14:textId="076D754C" w:rsidR="00E86B19" w:rsidRPr="00E86B19" w:rsidRDefault="00E86B19" w:rsidP="00E86B1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t>HaloDunia</w:t>
      </w:r>
      <w:proofErr w:type="spellEnd"/>
    </w:p>
    <w:p w14:paraId="2F80B77E" w14:textId="54AFECD9" w:rsidR="00E86B19" w:rsidRPr="00E86B19" w:rsidRDefault="00E86B19" w:rsidP="008E383D">
      <w:pPr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46626" wp14:editId="22962074">
            <wp:extent cx="4617085" cy="2114672"/>
            <wp:effectExtent l="152400" t="152400" r="354965" b="3619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387" cy="2118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E2023" w14:textId="6B5B0716" w:rsidR="00E86B19" w:rsidRPr="00E86B19" w:rsidRDefault="00E86B19" w:rsidP="00E86B19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lastRenderedPageBreak/>
        <w:t>Inisialisasi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3FFE8616" w14:textId="61F24A60" w:rsidR="00E86B19" w:rsidRPr="00E86B19" w:rsidRDefault="00E86B19" w:rsidP="00E86B19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C4049" w14:textId="267B0D4B" w:rsidR="00E86B19" w:rsidRPr="00E86B19" w:rsidRDefault="00E86B19" w:rsidP="00E86B19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9CB10" wp14:editId="4B02975B">
            <wp:extent cx="3938536" cy="1942214"/>
            <wp:effectExtent l="152400" t="152400" r="367030" b="3632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149" cy="195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17297" w14:textId="75623EA3" w:rsidR="00E86B19" w:rsidRPr="00E86B19" w:rsidRDefault="00E86B19" w:rsidP="00E86B19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E86B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5509F00B" w14:textId="4E9B126F" w:rsidR="00E86B19" w:rsidRPr="00E86B19" w:rsidRDefault="00E86B19" w:rsidP="00E86B19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F003F" wp14:editId="6ECB5941">
            <wp:extent cx="3938270" cy="2067309"/>
            <wp:effectExtent l="152400" t="152400" r="367030" b="3714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460" cy="2088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BC2BE" w14:textId="3825B010" w:rsidR="00E86B19" w:rsidRPr="00E86B19" w:rsidRDefault="00E86B19" w:rsidP="00E86B19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86B1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E86B1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p w14:paraId="18E02D8D" w14:textId="6F97086F" w:rsidR="00E86B19" w:rsidRPr="00E86B19" w:rsidRDefault="00E86B19" w:rsidP="00E86B19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B76E6" wp14:editId="2A55BC34">
            <wp:extent cx="3955284" cy="2016642"/>
            <wp:effectExtent l="152400" t="152400" r="369570" b="3651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709" cy="2035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6B19" w:rsidRPr="00E8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1F6D"/>
    <w:multiLevelType w:val="hybridMultilevel"/>
    <w:tmpl w:val="DF68445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447C0"/>
    <w:multiLevelType w:val="hybridMultilevel"/>
    <w:tmpl w:val="AEB4B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21E18"/>
    <w:multiLevelType w:val="hybridMultilevel"/>
    <w:tmpl w:val="5E8CA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06864"/>
    <w:multiLevelType w:val="hybridMultilevel"/>
    <w:tmpl w:val="39F25C6C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B"/>
    <w:rsid w:val="000709E8"/>
    <w:rsid w:val="00785EDB"/>
    <w:rsid w:val="008D7727"/>
    <w:rsid w:val="008E383D"/>
    <w:rsid w:val="00B37F37"/>
    <w:rsid w:val="00C9103D"/>
    <w:rsid w:val="00E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BE09"/>
  <w15:chartTrackingRefBased/>
  <w15:docId w15:val="{C63B69B8-8636-4C0F-AED6-2371CA4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\Documents\Custom%20Office%20Templates\22201139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222011395.dotx</Template>
  <TotalTime>89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2022-02-22T06:13:00Z</dcterms:created>
  <dcterms:modified xsi:type="dcterms:W3CDTF">2022-02-22T07:42:00Z</dcterms:modified>
</cp:coreProperties>
</file>