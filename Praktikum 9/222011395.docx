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AB427" w14:textId="77777777" w:rsidR="008D7727" w:rsidRDefault="000709E8" w:rsidP="00970D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0709E8">
        <w:rPr>
          <w:rFonts w:ascii="Times New Roman" w:hAnsi="Times New Roman" w:cs="Times New Roman"/>
          <w:sz w:val="24"/>
          <w:szCs w:val="24"/>
        </w:rPr>
        <w:t>Hendra Kusuma</w:t>
      </w:r>
    </w:p>
    <w:p w14:paraId="7B9DF6E9" w14:textId="77777777" w:rsidR="000709E8" w:rsidRDefault="000709E8" w:rsidP="00970D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 222011395</w:t>
      </w:r>
    </w:p>
    <w:p w14:paraId="76163211" w14:textId="77777777" w:rsidR="000709E8" w:rsidRDefault="000709E8" w:rsidP="00970D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 2KS3</w:t>
      </w:r>
    </w:p>
    <w:p w14:paraId="4C8BA5E5" w14:textId="1873933E" w:rsidR="000709E8" w:rsidRDefault="000709E8" w:rsidP="00970D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970DCB" w:rsidRPr="00970DCB">
        <w:rPr>
          <w:rFonts w:ascii="Times New Roman" w:hAnsi="Times New Roman" w:cs="Times New Roman"/>
          <w:sz w:val="24"/>
          <w:szCs w:val="24"/>
        </w:rPr>
        <w:t>09LIM4V</w:t>
      </w:r>
    </w:p>
    <w:p w14:paraId="24681570" w14:textId="77777777" w:rsidR="00705014" w:rsidRDefault="00870A70" w:rsidP="00970DC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70A70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870A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4579C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="00E457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4579C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="00E457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4579C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</w:p>
    <w:p w14:paraId="480B3BF5" w14:textId="77777777" w:rsidR="00870A70" w:rsidRPr="00870A70" w:rsidRDefault="00870A70" w:rsidP="00970DCB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870A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Tanggal</w:t>
      </w:r>
      <w:proofErr w:type="spellEnd"/>
      <w:r w:rsidRPr="00870A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70A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Praktikum</w:t>
      </w:r>
      <w:proofErr w:type="spellEnd"/>
      <w:r w:rsidRPr="00870A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instrText xml:space="preserve"> CREATEDATE  \@ "dddd, dd MMMM yyyy"  \* MERGEFORMAT </w:instrTex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separate"/>
      </w:r>
      <w:r w:rsidR="00666DC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Tuesday, 26 April 2022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end"/>
      </w:r>
    </w:p>
    <w:p w14:paraId="720810C6" w14:textId="4AE36D93" w:rsidR="00870A70" w:rsidRDefault="00666DCD" w:rsidP="00970D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E7E66B" wp14:editId="26E4DD73">
            <wp:extent cx="5731510" cy="324294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7599" w14:textId="149CC0DD" w:rsidR="008446D3" w:rsidRDefault="008446D3" w:rsidP="00970D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6F3A58" wp14:editId="45BE8B0F">
            <wp:extent cx="5731510" cy="3231515"/>
            <wp:effectExtent l="0" t="0" r="2540" b="698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A70A" w14:textId="520992AC" w:rsidR="0015709A" w:rsidRDefault="0015709A" w:rsidP="00970D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40977D" wp14:editId="00804182">
            <wp:extent cx="5731510" cy="3160395"/>
            <wp:effectExtent l="0" t="0" r="2540" b="190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CC7">
        <w:rPr>
          <w:noProof/>
        </w:rPr>
        <w:drawing>
          <wp:inline distT="0" distB="0" distL="0" distR="0" wp14:anchorId="2CBF855C" wp14:editId="4A6BEB32">
            <wp:extent cx="2571750" cy="14668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CC7">
        <w:rPr>
          <w:noProof/>
        </w:rPr>
        <w:drawing>
          <wp:inline distT="0" distB="0" distL="0" distR="0" wp14:anchorId="61954D28" wp14:editId="635A5DFD">
            <wp:extent cx="5731510" cy="3191510"/>
            <wp:effectExtent l="0" t="0" r="2540" b="8890"/>
            <wp:docPr id="5" name="Picture 5" descr="A picture containing text, screenshot, microwave, ov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shot, microwave, ov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B44A" w14:textId="1DAD52A0" w:rsidR="004B7A0A" w:rsidRDefault="004B7A0A" w:rsidP="00970D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479281" w14:textId="5DCC1230" w:rsidR="004B7A0A" w:rsidRDefault="004B7A0A" w:rsidP="00970D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E2A588" w14:textId="29F55A67" w:rsidR="004B7A0A" w:rsidRDefault="004B7A0A" w:rsidP="00970D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99EEF8" w14:textId="59E65E59" w:rsidR="004B7A0A" w:rsidRDefault="004B7A0A" w:rsidP="00970D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95F9E6" wp14:editId="39A0D1DC">
            <wp:extent cx="2828925" cy="1076325"/>
            <wp:effectExtent l="0" t="0" r="9525" b="9525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196E42" wp14:editId="250C45D1">
            <wp:extent cx="5731510" cy="868680"/>
            <wp:effectExtent l="0" t="0" r="2540" b="7620"/>
            <wp:docPr id="7" name="Picture 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6049" w14:textId="56165E3B" w:rsidR="00970DCB" w:rsidRDefault="00970DCB" w:rsidP="00970D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D204F5" wp14:editId="04150945">
            <wp:extent cx="4705350" cy="43434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16F3" w14:textId="6317439A" w:rsidR="00970DCB" w:rsidRPr="00A81F4F" w:rsidRDefault="00970DCB" w:rsidP="00970D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7BD6E4" wp14:editId="24D32E5E">
            <wp:extent cx="3306726" cy="3192469"/>
            <wp:effectExtent l="0" t="0" r="8255" b="825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1052" cy="31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D769C" wp14:editId="1F9DAE7E">
            <wp:extent cx="2996324" cy="2764466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9143" cy="27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734F6" wp14:editId="0656AF26">
            <wp:extent cx="4570876" cy="2573079"/>
            <wp:effectExtent l="0" t="0" r="127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7366" cy="257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DCB" w:rsidRPr="00A81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D8408" w14:textId="77777777" w:rsidR="00A6383A" w:rsidRDefault="00A6383A" w:rsidP="004B7A0A">
      <w:pPr>
        <w:spacing w:after="0" w:line="240" w:lineRule="auto"/>
      </w:pPr>
      <w:r>
        <w:separator/>
      </w:r>
    </w:p>
  </w:endnote>
  <w:endnote w:type="continuationSeparator" w:id="0">
    <w:p w14:paraId="279C0FA3" w14:textId="77777777" w:rsidR="00A6383A" w:rsidRDefault="00A6383A" w:rsidP="004B7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91D95" w14:textId="77777777" w:rsidR="00A6383A" w:rsidRDefault="00A6383A" w:rsidP="004B7A0A">
      <w:pPr>
        <w:spacing w:after="0" w:line="240" w:lineRule="auto"/>
      </w:pPr>
      <w:r>
        <w:separator/>
      </w:r>
    </w:p>
  </w:footnote>
  <w:footnote w:type="continuationSeparator" w:id="0">
    <w:p w14:paraId="786F8AB4" w14:textId="77777777" w:rsidR="00A6383A" w:rsidRDefault="00A6383A" w:rsidP="004B7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6B12"/>
    <w:multiLevelType w:val="hybridMultilevel"/>
    <w:tmpl w:val="BE4E298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52637"/>
    <w:multiLevelType w:val="hybridMultilevel"/>
    <w:tmpl w:val="668A31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855890">
    <w:abstractNumId w:val="1"/>
  </w:num>
  <w:num w:numId="2" w16cid:durableId="1470829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CD"/>
    <w:rsid w:val="000709E8"/>
    <w:rsid w:val="0015709A"/>
    <w:rsid w:val="001E0556"/>
    <w:rsid w:val="004B7A0A"/>
    <w:rsid w:val="00666DCD"/>
    <w:rsid w:val="006C284D"/>
    <w:rsid w:val="00705014"/>
    <w:rsid w:val="007E0DCF"/>
    <w:rsid w:val="008446D3"/>
    <w:rsid w:val="00870A70"/>
    <w:rsid w:val="008D7727"/>
    <w:rsid w:val="00970DCB"/>
    <w:rsid w:val="00A36CC7"/>
    <w:rsid w:val="00A6383A"/>
    <w:rsid w:val="00A81F4F"/>
    <w:rsid w:val="00E4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060C2"/>
  <w15:docId w15:val="{9E36C16E-F6CD-4724-883A-8797A6EF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D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7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A0A"/>
  </w:style>
  <w:style w:type="paragraph" w:styleId="Footer">
    <w:name w:val="footer"/>
    <w:basedOn w:val="Normal"/>
    <w:link w:val="FooterChar"/>
    <w:uiPriority w:val="99"/>
    <w:unhideWhenUsed/>
    <w:rsid w:val="004B7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dr\OneDrive%20-%20UGM%20365\Documents\Custom%20Office%20Templates\OO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OOP.dotx</Template>
  <TotalTime>109</TotalTime>
  <Pages>4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Kusuma</dc:creator>
  <cp:keywords/>
  <dc:description/>
  <cp:lastModifiedBy>hdrksm</cp:lastModifiedBy>
  <cp:revision>2</cp:revision>
  <dcterms:created xsi:type="dcterms:W3CDTF">2022-04-26T05:55:00Z</dcterms:created>
  <dcterms:modified xsi:type="dcterms:W3CDTF">2022-04-26T08:00:00Z</dcterms:modified>
</cp:coreProperties>
</file>