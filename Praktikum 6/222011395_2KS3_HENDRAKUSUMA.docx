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A671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165DF7CC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2DF8102C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20913144" w14:textId="76C760D2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B62EC" w:rsidRPr="001B62EC">
        <w:rPr>
          <w:rFonts w:ascii="Times New Roman" w:hAnsi="Times New Roman" w:cs="Times New Roman"/>
          <w:sz w:val="24"/>
          <w:szCs w:val="24"/>
        </w:rPr>
        <w:t>06R8P5P</w:t>
      </w:r>
    </w:p>
    <w:p w14:paraId="7D1BC9E7" w14:textId="77777777" w:rsidR="00705014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E4579C">
        <w:rPr>
          <w:rFonts w:ascii="Times New Roman" w:hAnsi="Times New Roman" w:cs="Times New Roman"/>
          <w:b/>
          <w:bCs/>
          <w:sz w:val="24"/>
          <w:szCs w:val="24"/>
        </w:rPr>
        <w:t>Pemrograman Berbasis Objek</w:t>
      </w:r>
    </w:p>
    <w:p w14:paraId="2E1D98B5" w14:textId="54425513" w:rsidR="00870A70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Tanggal Praktikum: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CREATEDATE  \@ "dddd, dd MMMM yyyy"  \* MERGEFORMAT </w:instrTex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1B62E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Tuesday, 22 March 2022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0FC69877" w14:textId="4656E045" w:rsidR="000D1C40" w:rsidRPr="000D1C40" w:rsidRDefault="000D1C40" w:rsidP="000D1C40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D1C40">
        <w:rPr>
          <w:rFonts w:ascii="Times New Roman" w:hAnsi="Times New Roman" w:cs="Times New Roman"/>
          <w:sz w:val="24"/>
          <w:szCs w:val="24"/>
        </w:rPr>
        <w:t>Method untuk menangani jika ada error pada tanggal lahir dan memvalidasi jika tanggal lahir kurang atau lebih dari tahin 2000</w:t>
      </w:r>
    </w:p>
    <w:p w14:paraId="40781FE9" w14:textId="4EDE0641" w:rsidR="00870A70" w:rsidRDefault="000D1C40" w:rsidP="00262B2A">
      <w:pPr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AFF77" wp14:editId="5F798604">
            <wp:extent cx="4501178" cy="2954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94" cy="29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8627" w14:textId="240C4BF3" w:rsidR="000D1C40" w:rsidRPr="00262B2A" w:rsidRDefault="000D1C40" w:rsidP="000D1C40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D1C40">
        <w:rPr>
          <w:rFonts w:ascii="Times New Roman" w:hAnsi="Times New Roman" w:cs="Times New Roman"/>
          <w:sz w:val="24"/>
          <w:szCs w:val="24"/>
        </w:rPr>
        <w:t>Main class untuk mengetestnya</w:t>
      </w:r>
    </w:p>
    <w:p w14:paraId="06CA5E68" w14:textId="390CFB3A" w:rsidR="00262B2A" w:rsidRDefault="00262B2A" w:rsidP="00262B2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EABAC" wp14:editId="2E2C2BB4">
            <wp:extent cx="4959350" cy="240985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/>
                    <a:srcRect r="842"/>
                    <a:stretch/>
                  </pic:blipFill>
                  <pic:spPr bwMode="auto">
                    <a:xfrm>
                      <a:off x="0" y="0"/>
                      <a:ext cx="4962429" cy="241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3E0E4" w14:textId="70F68264" w:rsidR="000D1C40" w:rsidRDefault="000D1C40" w:rsidP="00262B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yang dihasil</w:t>
      </w:r>
      <w:r w:rsidR="00262B2A">
        <w:rPr>
          <w:rFonts w:ascii="Times New Roman" w:hAnsi="Times New Roman" w:cs="Times New Roman"/>
          <w:sz w:val="24"/>
          <w:szCs w:val="24"/>
        </w:rPr>
        <w:t>kan dapat dilihat seperti gambar dibawah ini, Error tertangani mucul terlebih dahulu karena dia diprint sebelum method return nilai/string. Allen lahir pada belum tersedia karena tanggal lahir allen belum di set</w:t>
      </w:r>
    </w:p>
    <w:p w14:paraId="0EB7E39C" w14:textId="7B56FBEC" w:rsidR="000D1C40" w:rsidRDefault="00262B2A" w:rsidP="00262B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0B7C87" wp14:editId="1309E009">
            <wp:extent cx="3181350" cy="1304925"/>
            <wp:effectExtent l="152400" t="152400" r="361950" b="3714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9777A7" w14:textId="77777777" w:rsidR="00262B2A" w:rsidRPr="000D1C40" w:rsidRDefault="00262B2A" w:rsidP="00262B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62B2A" w:rsidRPr="000D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4480"/>
    <w:multiLevelType w:val="hybridMultilevel"/>
    <w:tmpl w:val="43F80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C"/>
    <w:rsid w:val="000709E8"/>
    <w:rsid w:val="000D1C40"/>
    <w:rsid w:val="001B62EC"/>
    <w:rsid w:val="00262B2A"/>
    <w:rsid w:val="006474A9"/>
    <w:rsid w:val="006C284D"/>
    <w:rsid w:val="00705014"/>
    <w:rsid w:val="007E0DCF"/>
    <w:rsid w:val="00870A70"/>
    <w:rsid w:val="008D7727"/>
    <w:rsid w:val="00A81F4F"/>
    <w:rsid w:val="00E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1706"/>
  <w15:chartTrackingRefBased/>
  <w15:docId w15:val="{FE5FEBF0-470A-42F5-8928-3971B8EA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0E6C-3D74-4E4B-90F9-A67D76E6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83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2022-03-22T06:20:00Z</dcterms:created>
  <dcterms:modified xsi:type="dcterms:W3CDTF">2022-03-22T07:43:00Z</dcterms:modified>
</cp:coreProperties>
</file>