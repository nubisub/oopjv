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1A97A" w14:textId="77777777" w:rsidR="008D7727" w:rsidRDefault="000709E8" w:rsidP="000709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 xml:space="preserve">:  </w:t>
      </w:r>
      <w:r w:rsidRPr="000709E8">
        <w:rPr>
          <w:rFonts w:ascii="Times New Roman" w:hAnsi="Times New Roman" w:cs="Times New Roman"/>
          <w:sz w:val="24"/>
          <w:szCs w:val="24"/>
        </w:rPr>
        <w:t>Hendra Kusuma</w:t>
      </w:r>
    </w:p>
    <w:p w14:paraId="32CF6D16" w14:textId="77777777" w:rsidR="000709E8" w:rsidRDefault="000709E8" w:rsidP="000709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  <w:t>:  222011395</w:t>
      </w:r>
    </w:p>
    <w:p w14:paraId="5A98AE92" w14:textId="77777777" w:rsidR="000709E8" w:rsidRDefault="000709E8" w:rsidP="000709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</w:t>
      </w:r>
      <w:r>
        <w:rPr>
          <w:rFonts w:ascii="Times New Roman" w:hAnsi="Times New Roman" w:cs="Times New Roman"/>
          <w:sz w:val="24"/>
          <w:szCs w:val="24"/>
        </w:rPr>
        <w:tab/>
        <w:t>:  2KS3</w:t>
      </w:r>
    </w:p>
    <w:p w14:paraId="2E6DFF1E" w14:textId="4BC24E4A" w:rsidR="000709E8" w:rsidRDefault="000709E8" w:rsidP="000709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Kode</w:t>
      </w:r>
      <w:r>
        <w:rPr>
          <w:rFonts w:ascii="Times New Roman" w:hAnsi="Times New Roman" w:cs="Times New Roman"/>
          <w:sz w:val="24"/>
          <w:szCs w:val="24"/>
        </w:rPr>
        <w:tab/>
        <w:t xml:space="preserve">:  </w:t>
      </w:r>
      <w:r w:rsidR="005B6295" w:rsidRPr="005B6295">
        <w:rPr>
          <w:rFonts w:ascii="Times New Roman" w:hAnsi="Times New Roman" w:cs="Times New Roman"/>
          <w:sz w:val="24"/>
          <w:szCs w:val="24"/>
        </w:rPr>
        <w:t>0829P55</w:t>
      </w:r>
    </w:p>
    <w:p w14:paraId="4CE0E0D6" w14:textId="77777777" w:rsidR="00705014" w:rsidRDefault="00870A70" w:rsidP="00870A7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70A70">
        <w:rPr>
          <w:rFonts w:ascii="Times New Roman" w:hAnsi="Times New Roman" w:cs="Times New Roman"/>
          <w:b/>
          <w:bCs/>
          <w:sz w:val="24"/>
          <w:szCs w:val="24"/>
        </w:rPr>
        <w:t xml:space="preserve">Praktikum </w:t>
      </w:r>
      <w:r w:rsidR="00E4579C">
        <w:rPr>
          <w:rFonts w:ascii="Times New Roman" w:hAnsi="Times New Roman" w:cs="Times New Roman"/>
          <w:b/>
          <w:bCs/>
          <w:sz w:val="24"/>
          <w:szCs w:val="24"/>
        </w:rPr>
        <w:t>Pemrograman Berbasis Objek</w:t>
      </w:r>
    </w:p>
    <w:p w14:paraId="6A1E61C2" w14:textId="39B7A26D" w:rsidR="00870A70" w:rsidRDefault="00870A70" w:rsidP="00870A70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70A7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Tanggal Praktikum: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instrText xml:space="preserve"> CREATEDATE  \@ "dddd, dd MMMM yyyy"  \* MERGEFORMAT </w:instrTex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fldChar w:fldCharType="separate"/>
      </w:r>
      <w:r w:rsidR="008E54DE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t>Tuesday, 19 April 2022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fldChar w:fldCharType="end"/>
      </w:r>
    </w:p>
    <w:p w14:paraId="54DF0876" w14:textId="2803F1D8" w:rsidR="00BC662B" w:rsidRPr="00BC662B" w:rsidRDefault="00BC662B" w:rsidP="00BC662B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BC662B">
        <w:rPr>
          <w:rFonts w:ascii="Times New Roman" w:hAnsi="Times New Roman" w:cs="Times New Roman"/>
          <w:sz w:val="24"/>
          <w:szCs w:val="24"/>
        </w:rPr>
        <w:t>Source Code dapat dilihat</w:t>
      </w:r>
      <w:r w:rsidRPr="00BC662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BC662B">
        <w:rPr>
          <w:rFonts w:ascii="Times New Roman" w:hAnsi="Times New Roman" w:cs="Times New Roman"/>
          <w:sz w:val="24"/>
          <w:szCs w:val="24"/>
        </w:rPr>
        <w:t>di</w:t>
      </w:r>
      <w:r w:rsidRPr="00BC662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hyperlink r:id="rId5" w:history="1">
        <w:r w:rsidRPr="00BC662B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https://pastebin.com/u/mylittleponi/1/7ZGiH0ws</w:t>
        </w:r>
      </w:hyperlink>
    </w:p>
    <w:p w14:paraId="2A993E86" w14:textId="5211647C" w:rsidR="00870A70" w:rsidRDefault="008E54DE" w:rsidP="000831C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9FBA7EE" wp14:editId="26663838">
            <wp:extent cx="4924425" cy="5543550"/>
            <wp:effectExtent l="0" t="0" r="9525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8CB82" w14:textId="03B3E145" w:rsidR="000831C0" w:rsidRDefault="000831C0" w:rsidP="00A81F4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D5B989" w14:textId="703B77B9" w:rsidR="000831C0" w:rsidRDefault="000831C0" w:rsidP="00A81F4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6CDBA6" w14:textId="4F332CAC" w:rsidR="000831C0" w:rsidRDefault="000831C0" w:rsidP="00A81F4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459341" w14:textId="7D2F1D78" w:rsidR="000831C0" w:rsidRDefault="000831C0" w:rsidP="00A81F4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8A8459" w14:textId="60B76FBD" w:rsidR="000831C0" w:rsidRDefault="000831C0" w:rsidP="000831C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AFAC122" wp14:editId="40D01BEE">
            <wp:extent cx="4772025" cy="5133975"/>
            <wp:effectExtent l="0" t="0" r="9525" b="9525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688CA" w14:textId="16307D43" w:rsidR="000831C0" w:rsidRPr="00A81F4F" w:rsidRDefault="000831C0" w:rsidP="000831C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D42228B" wp14:editId="62F46A09">
            <wp:extent cx="1856853" cy="203835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0182" cy="20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31C0" w:rsidRPr="00A81F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F6B12"/>
    <w:multiLevelType w:val="hybridMultilevel"/>
    <w:tmpl w:val="BE4E2988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B52637"/>
    <w:multiLevelType w:val="hybridMultilevel"/>
    <w:tmpl w:val="668A313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3237489">
    <w:abstractNumId w:val="1"/>
  </w:num>
  <w:num w:numId="2" w16cid:durableId="1444880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4DE"/>
    <w:rsid w:val="000709E8"/>
    <w:rsid w:val="000831C0"/>
    <w:rsid w:val="005B6295"/>
    <w:rsid w:val="006C284D"/>
    <w:rsid w:val="00705014"/>
    <w:rsid w:val="007E0DCF"/>
    <w:rsid w:val="00870A70"/>
    <w:rsid w:val="008D7727"/>
    <w:rsid w:val="008E54DE"/>
    <w:rsid w:val="00A81F4F"/>
    <w:rsid w:val="00BC662B"/>
    <w:rsid w:val="00E45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CD988"/>
  <w15:chartTrackingRefBased/>
  <w15:docId w15:val="{9E380CFE-C9B1-4517-B15B-BD8933FB9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0D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66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66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pastebin.com/u/mylittleponi/1/7ZGiH0w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ndr\OneDrive%20-%20UGM%20365\Documents\Custom%20Office%20Templates\OOP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OOP.dotx</Template>
  <TotalTime>87</TotalTime>
  <Pages>2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Hendra Kusuma</dc:creator>
  <cp:keywords/>
  <dc:description/>
  <cp:lastModifiedBy>hdrksm</cp:lastModifiedBy>
  <cp:revision>1</cp:revision>
  <cp:lastPrinted>2022-04-19T07:54:00Z</cp:lastPrinted>
  <dcterms:created xsi:type="dcterms:W3CDTF">2022-04-19T06:27:00Z</dcterms:created>
  <dcterms:modified xsi:type="dcterms:W3CDTF">2022-04-19T07:54:00Z</dcterms:modified>
</cp:coreProperties>
</file>