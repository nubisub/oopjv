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E433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4CAC58F6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0ADDA671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3EE58899" w14:textId="156768DD" w:rsidR="00ED2DC0" w:rsidRDefault="00ED2DC0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 Pattern MVC (Model, View Controller)</w:t>
      </w:r>
    </w:p>
    <w:p w14:paraId="0E14FEC8" w14:textId="085FA474" w:rsidR="00ED2DC0" w:rsidRPr="00B62546" w:rsidRDefault="00ED2DC0" w:rsidP="00D631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546">
        <w:rPr>
          <w:rFonts w:ascii="Times New Roman" w:hAnsi="Times New Roman" w:cs="Times New Roman"/>
          <w:sz w:val="24"/>
          <w:szCs w:val="24"/>
        </w:rPr>
        <w:t>Model</w:t>
      </w:r>
      <w:r w:rsidR="00B6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54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6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5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6254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6015406" w14:textId="410845FE" w:rsidR="00B62546" w:rsidRPr="00B62546" w:rsidRDefault="00ED2DC0" w:rsidP="002D4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546">
        <w:rPr>
          <w:rFonts w:ascii="Times New Roman" w:hAnsi="Times New Roman" w:cs="Times New Roman"/>
          <w:sz w:val="24"/>
          <w:szCs w:val="24"/>
        </w:rPr>
        <w:t>View</w:t>
      </w:r>
      <w:r w:rsidR="00B6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46" w:rsidRPr="00B6254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B62546" w:rsidRPr="00B6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546" w:rsidRPr="00B62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2546" w:rsidRPr="00B6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2546" w:rsidRPr="00B625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62546" w:rsidRPr="00B62546">
        <w:rPr>
          <w:rFonts w:ascii="Times New Roman" w:hAnsi="Times New Roman" w:cs="Times New Roman"/>
          <w:sz w:val="24"/>
          <w:szCs w:val="24"/>
        </w:rPr>
        <w:t xml:space="preserve">  GUI</w:t>
      </w:r>
      <w:proofErr w:type="gramEnd"/>
    </w:p>
    <w:p w14:paraId="5D4B9A55" w14:textId="396D0BA0" w:rsidR="00B62546" w:rsidRPr="00B62546" w:rsidRDefault="00B62546" w:rsidP="00B625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46">
        <w:rPr>
          <w:rFonts w:ascii="Times New Roman" w:hAnsi="Times New Roman" w:cs="Times New Roman"/>
          <w:i/>
          <w:iCs/>
          <w:sz w:val="24"/>
          <w:szCs w:val="24"/>
        </w:rPr>
        <w:t>action handling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0FBD4E4" w14:textId="175D1338" w:rsidR="00B62546" w:rsidRDefault="00B62546" w:rsidP="00B62546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2546">
        <w:rPr>
          <w:rFonts w:ascii="Times New Roman" w:hAnsi="Times New Roman" w:cs="Times New Roman"/>
          <w:b/>
          <w:bCs/>
          <w:sz w:val="24"/>
          <w:szCs w:val="24"/>
        </w:rPr>
        <w:t>Testing Program</w:t>
      </w:r>
    </w:p>
    <w:p w14:paraId="68B714D9" w14:textId="0ABEF500" w:rsidR="00B62546" w:rsidRPr="00B62546" w:rsidRDefault="00B62546" w:rsidP="00B625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54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62546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7F8B2024" w14:textId="77842291" w:rsidR="00B62546" w:rsidRDefault="00B62546" w:rsidP="00B6254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8B610" wp14:editId="1992D527">
            <wp:extent cx="3815292" cy="196215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684" cy="19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09DE" w14:textId="2A48A287" w:rsidR="00B62546" w:rsidRDefault="00B62546" w:rsidP="00B625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3F8FE032" w14:textId="7FB6B52E" w:rsidR="00B62546" w:rsidRDefault="005F771F" w:rsidP="00B625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</w:t>
      </w:r>
      <w:r w:rsidR="00B62546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62546">
        <w:rPr>
          <w:rFonts w:ascii="Times New Roman" w:hAnsi="Times New Roman" w:cs="Times New Roman"/>
          <w:sz w:val="24"/>
          <w:szCs w:val="24"/>
        </w:rPr>
        <w:t>osong</w:t>
      </w:r>
      <w:proofErr w:type="spellEnd"/>
    </w:p>
    <w:p w14:paraId="64C21FA4" w14:textId="536FDF9D" w:rsidR="00B62546" w:rsidRDefault="00892513" w:rsidP="00B62546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C3881" wp14:editId="12809458">
            <wp:extent cx="4371975" cy="2171700"/>
            <wp:effectExtent l="0" t="0" r="9525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7111" w14:textId="77777777" w:rsidR="00892513" w:rsidRDefault="00892513" w:rsidP="00B62546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38246F2F" w14:textId="1F51980E" w:rsidR="00B62546" w:rsidRDefault="005F771F" w:rsidP="00B625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digit</w:t>
      </w:r>
    </w:p>
    <w:p w14:paraId="18430BC2" w14:textId="18DAC188" w:rsidR="005F771F" w:rsidRDefault="00892513" w:rsidP="00892513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F5061" wp14:editId="66FB6823">
            <wp:extent cx="4457700" cy="22860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65B8" w14:textId="4FE0D7AF" w:rsidR="005F771F" w:rsidRDefault="005F771F" w:rsidP="005F771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digit</w:t>
      </w:r>
    </w:p>
    <w:p w14:paraId="2E1B1CD9" w14:textId="087651AF" w:rsidR="00B62546" w:rsidRDefault="00892513" w:rsidP="00892513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85C60" wp14:editId="2D6C9263">
            <wp:extent cx="5400675" cy="2257425"/>
            <wp:effectExtent l="0" t="0" r="9525" b="9525"/>
            <wp:docPr id="9" name="Picture 9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24E" w14:textId="566D480C" w:rsidR="00B62546" w:rsidRDefault="00457F97" w:rsidP="00457F9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3971DA0A" w14:textId="32768306" w:rsidR="00457F97" w:rsidRDefault="00892513" w:rsidP="00892513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D4F88" wp14:editId="5330B96C">
            <wp:extent cx="4210050" cy="220980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18A6" w14:textId="09F17D08" w:rsidR="00457F97" w:rsidRDefault="00457F97" w:rsidP="00457F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5652FB" w14:textId="5ABA2E11" w:rsidR="00892513" w:rsidRDefault="00892513" w:rsidP="00457F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861592" w14:textId="39F6623F" w:rsidR="00892513" w:rsidRDefault="00892513" w:rsidP="00457F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23ED6B" w14:textId="77777777" w:rsidR="00892513" w:rsidRDefault="00892513" w:rsidP="00457F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095B6E" w14:textId="7333F6C4" w:rsidR="00892513" w:rsidRDefault="00457F97" w:rsidP="00294A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513">
        <w:rPr>
          <w:rFonts w:ascii="Times New Roman" w:hAnsi="Times New Roman" w:cs="Times New Roman"/>
          <w:sz w:val="24"/>
          <w:szCs w:val="24"/>
        </w:rPr>
        <w:lastRenderedPageBreak/>
        <w:t>Pass Validation</w:t>
      </w:r>
    </w:p>
    <w:p w14:paraId="2B8E9F70" w14:textId="6BAF9883" w:rsidR="00892513" w:rsidRPr="00892513" w:rsidRDefault="00892513" w:rsidP="008925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689430" w14:textId="7EF6FF31" w:rsidR="00B62546" w:rsidRDefault="00892513" w:rsidP="00892513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AF7A8" wp14:editId="1BFBB296">
            <wp:extent cx="4410075" cy="22479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F23" w14:textId="4B4B0950" w:rsidR="00B62546" w:rsidRDefault="00B62546" w:rsidP="00B625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1135D" w14:textId="5C408D55" w:rsidR="00B62546" w:rsidRDefault="00B62546" w:rsidP="00B625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AD8B6" w14:textId="0AD88800" w:rsidR="00B62546" w:rsidRDefault="00B62546" w:rsidP="00B625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E61F39" w14:textId="1AA5766D" w:rsidR="00B62546" w:rsidRPr="00B62546" w:rsidRDefault="00B62546" w:rsidP="005F77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62546" w:rsidRPr="00B6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73B6"/>
    <w:multiLevelType w:val="hybridMultilevel"/>
    <w:tmpl w:val="E84ADD24"/>
    <w:lvl w:ilvl="0" w:tplc="A0906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B3554"/>
    <w:multiLevelType w:val="hybridMultilevel"/>
    <w:tmpl w:val="ED16F1B0"/>
    <w:lvl w:ilvl="0" w:tplc="0AAE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A1721"/>
    <w:multiLevelType w:val="hybridMultilevel"/>
    <w:tmpl w:val="ED20A446"/>
    <w:lvl w:ilvl="0" w:tplc="8F3A1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F6E44"/>
    <w:multiLevelType w:val="multilevel"/>
    <w:tmpl w:val="119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84D2F"/>
    <w:multiLevelType w:val="hybridMultilevel"/>
    <w:tmpl w:val="F120214A"/>
    <w:lvl w:ilvl="0" w:tplc="8B42E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4001">
    <w:abstractNumId w:val="1"/>
  </w:num>
  <w:num w:numId="2" w16cid:durableId="956716945">
    <w:abstractNumId w:val="0"/>
  </w:num>
  <w:num w:numId="3" w16cid:durableId="954018861">
    <w:abstractNumId w:val="3"/>
  </w:num>
  <w:num w:numId="4" w16cid:durableId="815951804">
    <w:abstractNumId w:val="2"/>
  </w:num>
  <w:num w:numId="5" w16cid:durableId="630670357">
    <w:abstractNumId w:val="5"/>
  </w:num>
  <w:num w:numId="6" w16cid:durableId="1587422715">
    <w:abstractNumId w:val="6"/>
  </w:num>
  <w:num w:numId="7" w16cid:durableId="171451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C0"/>
    <w:rsid w:val="000709E8"/>
    <w:rsid w:val="000C0F6E"/>
    <w:rsid w:val="00457F97"/>
    <w:rsid w:val="005F771F"/>
    <w:rsid w:val="006C284D"/>
    <w:rsid w:val="00705014"/>
    <w:rsid w:val="007E0DCF"/>
    <w:rsid w:val="00870A70"/>
    <w:rsid w:val="00892513"/>
    <w:rsid w:val="008D7727"/>
    <w:rsid w:val="00A81F4F"/>
    <w:rsid w:val="00B62546"/>
    <w:rsid w:val="00E4579C"/>
    <w:rsid w:val="00E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6259"/>
  <w15:chartTrackingRefBased/>
  <w15:docId w15:val="{48BA35BB-7F6A-473D-86FE-0FDBBCBF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  <w:style w:type="paragraph" w:customStyle="1" w:styleId="kd">
    <w:name w:val="kd"/>
    <w:basedOn w:val="Normal"/>
    <w:rsid w:val="00ED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37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cp:lastPrinted>2022-04-22T07:16:00Z</cp:lastPrinted>
  <dcterms:created xsi:type="dcterms:W3CDTF">2022-04-22T06:39:00Z</dcterms:created>
  <dcterms:modified xsi:type="dcterms:W3CDTF">2022-04-22T07:16:00Z</dcterms:modified>
</cp:coreProperties>
</file>