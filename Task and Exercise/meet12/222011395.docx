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11AA" w14:textId="77777777" w:rsidR="008D7727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709E8">
        <w:rPr>
          <w:rFonts w:ascii="Times New Roman" w:hAnsi="Times New Roman" w:cs="Times New Roman"/>
          <w:sz w:val="24"/>
          <w:szCs w:val="24"/>
        </w:rPr>
        <w:t>Hendra Kusuma</w:t>
      </w:r>
    </w:p>
    <w:p w14:paraId="195D9B59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371D7116" w14:textId="5D9C9842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5B8A14D6" w14:textId="15AA6C92" w:rsidR="00F4338D" w:rsidRPr="00F4338D" w:rsidRDefault="00F4338D" w:rsidP="00F433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runtime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0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767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6E222" w14:textId="77777777" w:rsidR="00DF5249" w:rsidRDefault="00F4338D" w:rsidP="00DF52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5251F" wp14:editId="2EADD3A1">
            <wp:extent cx="32289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D67D" w14:textId="06DBB0FF" w:rsidR="00DF5249" w:rsidRDefault="00DF5249" w:rsidP="00DF5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runtime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(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kali thread</w:t>
      </w:r>
      <w:r w:rsidR="00767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0A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8824F7" w14:textId="21E508E6" w:rsidR="000709E8" w:rsidRDefault="00DF5249" w:rsidP="00DF524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F458D3" wp14:editId="68008E89">
            <wp:extent cx="319087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186C" w14:textId="125B3930" w:rsidR="00DF5249" w:rsidRPr="00DF5249" w:rsidRDefault="00DF5249" w:rsidP="007670A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runtime </w:t>
      </w:r>
      <w:proofErr w:type="spellStart"/>
      <w:r w:rsidR="00764C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DF5249">
        <w:rPr>
          <w:rFonts w:ascii="Times New Roman" w:hAnsi="Times New Roman" w:cs="Times New Roman"/>
          <w:sz w:val="24"/>
          <w:szCs w:val="24"/>
        </w:rPr>
        <w:t xml:space="preserve"> pada</w:t>
      </w:r>
      <w:r w:rsidR="0076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C9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24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F52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524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F5249">
        <w:rPr>
          <w:rFonts w:ascii="Times New Roman" w:hAnsi="Times New Roman" w:cs="Times New Roman"/>
          <w:sz w:val="24"/>
          <w:szCs w:val="24"/>
        </w:rPr>
        <w:t>.</w:t>
      </w:r>
    </w:p>
    <w:p w14:paraId="24FF1EFA" w14:textId="77777777" w:rsidR="00AA0C2E" w:rsidRPr="000709E8" w:rsidRDefault="00AA0C2E" w:rsidP="00AA0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A0C2E" w:rsidRPr="0007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6121B"/>
    <w:multiLevelType w:val="hybridMultilevel"/>
    <w:tmpl w:val="0854DE26"/>
    <w:lvl w:ilvl="0" w:tplc="CD306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9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8D"/>
    <w:rsid w:val="000709E8"/>
    <w:rsid w:val="003D707F"/>
    <w:rsid w:val="00764C93"/>
    <w:rsid w:val="007670AA"/>
    <w:rsid w:val="008D7727"/>
    <w:rsid w:val="00AA0C2E"/>
    <w:rsid w:val="00DF5249"/>
    <w:rsid w:val="00F4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8C1F"/>
  <w15:chartTrackingRefBased/>
  <w15:docId w15:val="{F8017990-8C81-4F85-A6FE-96F1B387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Respon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Responsi.dotx</Template>
  <TotalTime>13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2</cp:revision>
  <dcterms:created xsi:type="dcterms:W3CDTF">2022-05-22T12:46:00Z</dcterms:created>
  <dcterms:modified xsi:type="dcterms:W3CDTF">2022-05-22T13:03:00Z</dcterms:modified>
</cp:coreProperties>
</file>