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14D6" w14:textId="15AA6C92" w:rsidR="00F4338D" w:rsidRPr="00F4338D" w:rsidRDefault="00F4338D" w:rsidP="00F4338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A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7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06E222" w14:textId="77777777" w:rsidR="00DF5249" w:rsidRDefault="00F4338D" w:rsidP="00DF52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5251F" wp14:editId="2EADD3A1">
            <wp:extent cx="322897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D67D" w14:textId="06DBB0FF" w:rsidR="00DF5249" w:rsidRDefault="00DF5249" w:rsidP="00DF52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runtime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(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kali thread</w:t>
      </w:r>
      <w:r w:rsidR="00767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70A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F8824F7" w14:textId="21E508E6" w:rsidR="000709E8" w:rsidRDefault="00DF5249" w:rsidP="00DF5249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458D3" wp14:editId="68008E89">
            <wp:extent cx="31908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86C" w14:textId="125B3930" w:rsidR="00DF5249" w:rsidRPr="00DF5249" w:rsidRDefault="00DF5249" w:rsidP="007670AA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764C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6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pada</w:t>
      </w:r>
      <w:r w:rsidR="00764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C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24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524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F5249">
        <w:rPr>
          <w:rFonts w:ascii="Times New Roman" w:hAnsi="Times New Roman" w:cs="Times New Roman"/>
          <w:sz w:val="24"/>
          <w:szCs w:val="24"/>
        </w:rPr>
        <w:t>.</w:t>
      </w:r>
    </w:p>
    <w:p w14:paraId="24FF1EFA" w14:textId="77777777" w:rsidR="00AA0C2E" w:rsidRPr="000709E8" w:rsidRDefault="00AA0C2E" w:rsidP="00AA0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A0C2E" w:rsidRPr="0007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6121B"/>
    <w:multiLevelType w:val="hybridMultilevel"/>
    <w:tmpl w:val="0854DE26"/>
    <w:lvl w:ilvl="0" w:tplc="CD306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9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8D"/>
    <w:rsid w:val="000709E8"/>
    <w:rsid w:val="003D707F"/>
    <w:rsid w:val="00764C93"/>
    <w:rsid w:val="007670AA"/>
    <w:rsid w:val="00782581"/>
    <w:rsid w:val="008D7727"/>
    <w:rsid w:val="00AA0C2E"/>
    <w:rsid w:val="00DF5249"/>
    <w:rsid w:val="00F4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8C1F"/>
  <w15:chartTrackingRefBased/>
  <w15:docId w15:val="{F8017990-8C81-4F85-A6FE-96F1B387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Respons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Responsi.dotx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3</cp:revision>
  <dcterms:created xsi:type="dcterms:W3CDTF">2022-05-22T12:46:00Z</dcterms:created>
  <dcterms:modified xsi:type="dcterms:W3CDTF">2022-06-07T07:24:00Z</dcterms:modified>
</cp:coreProperties>
</file>