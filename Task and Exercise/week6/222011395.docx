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AF2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50E7A869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476E8165" w14:textId="77777777" w:rsidR="004A590D" w:rsidRDefault="000709E8" w:rsidP="004A59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70E002E1" w14:textId="670B7A9D" w:rsidR="00E33D93" w:rsidRDefault="004A590D" w:rsidP="004A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90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A5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90D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4A5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90D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4A5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90D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4A590D">
        <w:rPr>
          <w:rFonts w:ascii="Times New Roman" w:hAnsi="Times New Roman" w:cs="Times New Roman"/>
          <w:b/>
          <w:bCs/>
          <w:sz w:val="24"/>
          <w:szCs w:val="24"/>
        </w:rPr>
        <w:t xml:space="preserve"> Week 6</w:t>
      </w:r>
    </w:p>
    <w:p w14:paraId="3E6BBBCB" w14:textId="61D6B669" w:rsidR="00E33D93" w:rsidRDefault="00AF6D3F" w:rsidP="005A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E33D93"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3" w:rsidRPr="00AF6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D93"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3" w:rsidRPr="00AF6D3F">
        <w:rPr>
          <w:rFonts w:ascii="Times New Roman" w:hAnsi="Times New Roman" w:cs="Times New Roman"/>
          <w:sz w:val="24"/>
          <w:szCs w:val="24"/>
        </w:rPr>
        <w:t>menggenerate</w:t>
      </w:r>
      <w:proofErr w:type="spellEnd"/>
      <w:r w:rsidR="00E33D93"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6D3F">
        <w:rPr>
          <w:rFonts w:ascii="Times New Roman" w:hAnsi="Times New Roman" w:cs="Times New Roman"/>
          <w:sz w:val="24"/>
          <w:szCs w:val="24"/>
        </w:rPr>
        <w:t>6</w:t>
      </w:r>
      <w:r w:rsidR="00E33D93" w:rsidRPr="00AF6D3F">
        <w:rPr>
          <w:rFonts w:ascii="Times New Roman" w:hAnsi="Times New Roman" w:cs="Times New Roman"/>
          <w:sz w:val="24"/>
          <w:szCs w:val="24"/>
        </w:rPr>
        <w:t xml:space="preserve"> digit</w:t>
      </w:r>
      <w:proofErr w:type="gramEnd"/>
      <w:r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3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3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AF6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6D3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F6D3F">
        <w:rPr>
          <w:rFonts w:ascii="Times New Roman" w:hAnsi="Times New Roman" w:cs="Times New Roman"/>
          <w:sz w:val="24"/>
          <w:szCs w:val="24"/>
        </w:rPr>
        <w:t xml:space="preserve"> 9 digit </w:t>
      </w:r>
      <w:proofErr w:type="spellStart"/>
      <w:r w:rsidRPr="00AF6D3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F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3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6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random)</w:t>
      </w:r>
    </w:p>
    <w:p w14:paraId="7E578D2B" w14:textId="4D347C77" w:rsidR="00AF6D3F" w:rsidRDefault="00AF6D3F" w:rsidP="00AF6D3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D7549" wp14:editId="12F5BA0C">
            <wp:extent cx="4244454" cy="2228503"/>
            <wp:effectExtent l="0" t="0" r="381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624" cy="22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CC0" w14:textId="1239E72A" w:rsidR="00AF6D3F" w:rsidRDefault="00AF6D3F" w:rsidP="005A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</w:t>
      </w:r>
    </w:p>
    <w:p w14:paraId="2D5A8493" w14:textId="56F9E021" w:rsidR="00AF6D3F" w:rsidRDefault="00D80E6C" w:rsidP="00D80E6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2579D" wp14:editId="169E6E4B">
            <wp:extent cx="4003650" cy="135687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149" cy="13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2442" w14:textId="59C601D5" w:rsidR="00D80E6C" w:rsidRDefault="00D80E6C" w:rsidP="005A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5A924B8" w14:textId="2E413D93" w:rsidR="00D80E6C" w:rsidRPr="00D80E6C" w:rsidRDefault="00D80E6C" w:rsidP="00D80E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3EB26" wp14:editId="123FCED8">
            <wp:extent cx="5244998" cy="116277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79" cy="1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BF3" w14:textId="3823C968" w:rsidR="00AF6D3F" w:rsidRPr="00AF6D3F" w:rsidRDefault="00AF6D3F" w:rsidP="00AF6D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84043" w14:textId="77777777" w:rsidR="001F5EF2" w:rsidRDefault="00D80E6C" w:rsidP="001F5E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EF2">
        <w:rPr>
          <w:rFonts w:ascii="Times New Roman" w:hAnsi="Times New Roman" w:cs="Times New Roman"/>
          <w:noProof/>
          <w:sz w:val="24"/>
          <w:szCs w:val="24"/>
        </w:rPr>
        <w:lastRenderedPageBreak/>
        <w:t>Method Transfer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>saldo akun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>bank pengirim akan berkurang dan saldo akunbank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5EF2" w:rsidRPr="001F5EF2">
        <w:rPr>
          <w:rFonts w:ascii="Times New Roman" w:hAnsi="Times New Roman" w:cs="Times New Roman"/>
          <w:noProof/>
          <w:sz w:val="24"/>
          <w:szCs w:val="24"/>
        </w:rPr>
        <w:t>penerima akan bertambah sesuai jumlah uang yang ditransfer pada parameter.</w:t>
      </w:r>
    </w:p>
    <w:p w14:paraId="10DEBE80" w14:textId="243F8D9B" w:rsidR="00AA0C2E" w:rsidRPr="001F5EF2" w:rsidRDefault="00D80E6C" w:rsidP="001F5EF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5B024" wp14:editId="3516DD59">
            <wp:extent cx="5006975" cy="1652535"/>
            <wp:effectExtent l="0" t="0" r="3175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376" cy="16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2DC" w14:textId="77777777" w:rsidR="001F5EF2" w:rsidRDefault="00463323" w:rsidP="001F5EF2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5EF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bank dan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EF2" w:rsidRPr="001F5EF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F5EF2" w:rsidRPr="001F5EF2">
        <w:rPr>
          <w:rFonts w:ascii="Times New Roman" w:hAnsi="Times New Roman" w:cs="Times New Roman"/>
          <w:sz w:val="24"/>
          <w:szCs w:val="24"/>
        </w:rPr>
        <w:t xml:space="preserve"> person.</w:t>
      </w:r>
    </w:p>
    <w:p w14:paraId="4AF5B198" w14:textId="52A668FE" w:rsidR="00463323" w:rsidRPr="001F5EF2" w:rsidRDefault="00463323" w:rsidP="001F5EF2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170C1" wp14:editId="37F4F74E">
            <wp:extent cx="5084064" cy="1507307"/>
            <wp:effectExtent l="0" t="0" r="254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91" cy="15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D73" w14:textId="5516C7B1" w:rsidR="00463323" w:rsidRDefault="001F5EF2" w:rsidP="001F5E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F2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F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5EF2"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B87FD7F" w14:textId="03488A78" w:rsidR="001F5EF2" w:rsidRDefault="00463323" w:rsidP="004633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DD428" wp14:editId="26EBF806">
            <wp:extent cx="5244998" cy="256264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0" cy="25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E142" w14:textId="77777777" w:rsidR="001F5EF2" w:rsidRDefault="001F5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790885" w14:textId="49EDD9D3" w:rsidR="00463323" w:rsidRDefault="005A47F0" w:rsidP="005A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decimal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4CA464C" w14:textId="5FFD1279" w:rsidR="005A47F0" w:rsidRDefault="005A47F0" w:rsidP="005A47F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287FE" wp14:editId="5B1F90BD">
            <wp:extent cx="4491532" cy="2399531"/>
            <wp:effectExtent l="0" t="0" r="4445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24" cy="24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87F" w14:textId="31133020" w:rsidR="00BC6EC2" w:rsidRDefault="00BC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2A1A1C" w14:textId="7D5462EE" w:rsidR="00BC6EC2" w:rsidRDefault="00BC6EC2" w:rsidP="00BC6EC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Testing Program </w:t>
      </w:r>
      <w:proofErr w:type="spellStart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membuat</w:t>
      </w:r>
      <w:proofErr w:type="spellEnd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object yang masing-masing </w:t>
      </w:r>
      <w:proofErr w:type="spellStart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mempunyai</w:t>
      </w:r>
      <w:proofErr w:type="spellEnd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dua</w:t>
      </w:r>
      <w:proofErr w:type="spellEnd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akun</w:t>
      </w:r>
      <w:proofErr w:type="spellEnd"/>
      <w:r w:rsidRPr="00BC6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bank</w:t>
      </w:r>
    </w:p>
    <w:p w14:paraId="51E9E475" w14:textId="4A879C12" w:rsidR="00BC6EC2" w:rsidRDefault="008E5DC5" w:rsidP="008E5D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DaftarRekening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dibuat</w:t>
      </w:r>
      <w:proofErr w:type="spellEnd"/>
    </w:p>
    <w:p w14:paraId="12E88359" w14:textId="6D933255" w:rsidR="003E17D5" w:rsidRDefault="003E17D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45C71DB" wp14:editId="0755470B">
            <wp:extent cx="4235640" cy="801808"/>
            <wp:effectExtent l="152400" t="152400" r="355600" b="36068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534" cy="80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ECFB4" w14:textId="2ECBB668" w:rsidR="003E17D5" w:rsidRDefault="003E17D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82179EA" wp14:editId="7D3D415A">
            <wp:extent cx="4276299" cy="788416"/>
            <wp:effectExtent l="152400" t="152400" r="353060" b="35496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561" cy="79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10A6E" w14:textId="2528FC42" w:rsidR="00BC6EC2" w:rsidRDefault="008E5DC5" w:rsidP="008E5D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Setor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bank object person yang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user input</w:t>
      </w:r>
    </w:p>
    <w:p w14:paraId="6E348AEB" w14:textId="20B7F4C8" w:rsidR="003E17D5" w:rsidRDefault="008E5DC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C3654D1" wp14:editId="7332B097">
            <wp:extent cx="4714875" cy="1324720"/>
            <wp:effectExtent l="152400" t="152400" r="352425" b="3708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332" cy="1326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2A1A3" w14:textId="6A091089" w:rsidR="008E5DC5" w:rsidRDefault="008E5DC5" w:rsidP="008E5D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Tarik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bank object person yang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user input</w:t>
      </w:r>
    </w:p>
    <w:p w14:paraId="12D101A3" w14:textId="629B314A" w:rsidR="003E17D5" w:rsidRDefault="003E17D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5B6A47" wp14:editId="6FA87DEF">
            <wp:extent cx="4772025" cy="1108679"/>
            <wp:effectExtent l="152400" t="152400" r="352425" b="3587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213" cy="1111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ECC08" w14:textId="10A63B2E" w:rsidR="008E5DC5" w:rsidRDefault="008E5DC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391952" w14:textId="2D8D2ED0" w:rsidR="008E5DC5" w:rsidRDefault="008E5DC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49BB1B" w14:textId="539BB09B" w:rsidR="008E5DC5" w:rsidRDefault="008E5DC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D3142F" w14:textId="3ABA1BCD" w:rsidR="008E5DC5" w:rsidRDefault="008E5DC5" w:rsidP="003E17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99DA27" w14:textId="60805E92" w:rsidR="008E5DC5" w:rsidRDefault="008E5DC5" w:rsidP="008E5D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Transferdari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bank object person yang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user input</w:t>
      </w:r>
    </w:p>
    <w:p w14:paraId="07CD90A6" w14:textId="0C21A279" w:rsidR="008E5DC5" w:rsidRDefault="008E5DC5" w:rsidP="008E5DC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62B85A" wp14:editId="1CFD91AC">
            <wp:extent cx="4572000" cy="2563582"/>
            <wp:effectExtent l="152400" t="152400" r="361950" b="3702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326" cy="2570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3550E" w14:textId="39CE8060" w:rsidR="00BC6EC2" w:rsidRDefault="008E5DC5" w:rsidP="008E5D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object person</w:t>
      </w:r>
    </w:p>
    <w:p w14:paraId="62258893" w14:textId="434C9A65" w:rsidR="00BC6EC2" w:rsidRPr="00BC6EC2" w:rsidRDefault="008E5DC5" w:rsidP="008E5DC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CCBDC65" wp14:editId="69A640EE">
            <wp:extent cx="4819650" cy="659992"/>
            <wp:effectExtent l="152400" t="152400" r="361950" b="3689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857" cy="66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8FC7E" w14:textId="332A8593" w:rsidR="00BC6EC2" w:rsidRDefault="006D23F6" w:rsidP="006D23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Transfer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mencukupi</w:t>
      </w:r>
      <w:proofErr w:type="spellEnd"/>
    </w:p>
    <w:p w14:paraId="01531F24" w14:textId="13BC57AD" w:rsidR="006D23F6" w:rsidRDefault="006D23F6" w:rsidP="006D23F6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1479782" wp14:editId="16F48766">
            <wp:extent cx="4733925" cy="962939"/>
            <wp:effectExtent l="152400" t="152400" r="352425" b="3708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027" cy="965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C3508" w14:textId="5339D006" w:rsidR="006D23F6" w:rsidRDefault="006D23F6" w:rsidP="006D23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Tarik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mencukupi</w:t>
      </w:r>
      <w:proofErr w:type="spellEnd"/>
    </w:p>
    <w:p w14:paraId="6BEE66B8" w14:textId="2E2C1017" w:rsidR="006D23F6" w:rsidRPr="006D23F6" w:rsidRDefault="006D23F6" w:rsidP="006D23F6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721A8B" wp14:editId="662E121B">
            <wp:extent cx="4733925" cy="823428"/>
            <wp:effectExtent l="152400" t="152400" r="352425" b="3581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927" cy="824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D23F6" w:rsidRPr="006D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575A"/>
    <w:multiLevelType w:val="hybridMultilevel"/>
    <w:tmpl w:val="F63C1D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58F8"/>
    <w:multiLevelType w:val="hybridMultilevel"/>
    <w:tmpl w:val="8C367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D59"/>
    <w:multiLevelType w:val="hybridMultilevel"/>
    <w:tmpl w:val="4176B580"/>
    <w:lvl w:ilvl="0" w:tplc="D6D06C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0D"/>
    <w:rsid w:val="000709E8"/>
    <w:rsid w:val="001F5EF2"/>
    <w:rsid w:val="003D707F"/>
    <w:rsid w:val="003E17D5"/>
    <w:rsid w:val="00463323"/>
    <w:rsid w:val="004A590D"/>
    <w:rsid w:val="00515ACA"/>
    <w:rsid w:val="005A47F0"/>
    <w:rsid w:val="006D23F6"/>
    <w:rsid w:val="008D7727"/>
    <w:rsid w:val="008E5DC5"/>
    <w:rsid w:val="00AA0C2E"/>
    <w:rsid w:val="00AF6D3F"/>
    <w:rsid w:val="00BC6EC2"/>
    <w:rsid w:val="00D80E6C"/>
    <w:rsid w:val="00E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C9DA"/>
  <w15:chartTrackingRefBased/>
  <w15:docId w15:val="{D9EEF05C-6C66-47A7-9FFA-F028A04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59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3</cp:revision>
  <dcterms:created xsi:type="dcterms:W3CDTF">2022-03-19T06:57:00Z</dcterms:created>
  <dcterms:modified xsi:type="dcterms:W3CDTF">2022-03-19T07:56:00Z</dcterms:modified>
</cp:coreProperties>
</file>