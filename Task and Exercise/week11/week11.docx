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3AAD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7E3DB4A5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204807D1" w14:textId="412C93E4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66327555" w14:textId="361D938C" w:rsidR="00EB4D64" w:rsidRDefault="00EB4D64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 Relationship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7B2399A" w14:textId="53F97891" w:rsidR="00EB4D64" w:rsidRDefault="00EB4D64" w:rsidP="00E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325EC" wp14:editId="4FF64E89">
            <wp:extent cx="5114260" cy="2530499"/>
            <wp:effectExtent l="0" t="0" r="0" b="317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700" cy="25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2561" w14:textId="380A5A4B" w:rsidR="00AA0C2E" w:rsidRDefault="00AA0C2E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6BF46" w14:textId="4925012C" w:rsidR="006235AA" w:rsidRDefault="006235AA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14:paraId="2BAADE1C" w14:textId="1D3064F3" w:rsidR="006235AA" w:rsidRPr="006235AA" w:rsidRDefault="006235AA" w:rsidP="00623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14:paraId="3832F5C1" w14:textId="42124ACA" w:rsidR="006235AA" w:rsidRDefault="006235AA" w:rsidP="006235A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CBDA0" wp14:editId="5658DBDA">
            <wp:extent cx="4737827" cy="2698556"/>
            <wp:effectExtent l="0" t="0" r="5715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789" cy="27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921" w14:textId="76214758" w:rsidR="00EB4D64" w:rsidRDefault="00EB4D64" w:rsidP="006235A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5BAEB6F" w14:textId="77777777" w:rsidR="00EB4D64" w:rsidRDefault="00EB4D64" w:rsidP="006235A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3FC6F0A" w14:textId="3E47EBC2" w:rsidR="006235AA" w:rsidRDefault="006235AA" w:rsidP="00623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682C55F4" w14:textId="1ABB0991" w:rsidR="006235AA" w:rsidRDefault="006235AA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F70EE" wp14:editId="3B0DC7E9">
            <wp:extent cx="4723411" cy="2674646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265" cy="26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8B9B" w14:textId="204868D3" w:rsidR="006235AA" w:rsidRDefault="006235AA" w:rsidP="00623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14EA2D63" w14:textId="4F47F402" w:rsidR="006235AA" w:rsidRDefault="006235AA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F78B0" wp14:editId="72E07F8E">
            <wp:extent cx="4748063" cy="2720694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983" cy="27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8F4" w14:textId="4F57D584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710BA" w14:textId="5F399F5D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38CED" w14:textId="5D622747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9BE10" w14:textId="544D3B89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1DACD" w14:textId="2663B0C2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0C47D" w14:textId="3BFECA39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0CC3E" w14:textId="0BC830B5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13C7D" w14:textId="3C7A4BBF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DFB1B" w14:textId="0CC71B2B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A0ABA" w14:textId="77777777" w:rsidR="00EB4D64" w:rsidRDefault="00EB4D64" w:rsidP="00623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AE522" w14:textId="354FEC1B" w:rsidR="006235AA" w:rsidRPr="0040524E" w:rsidRDefault="00EB4D64" w:rsidP="00623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Entry Data</w:t>
      </w:r>
    </w:p>
    <w:p w14:paraId="6154C538" w14:textId="77777777" w:rsidR="0040524E" w:rsidRDefault="00EB4D64" w:rsidP="0040524E">
      <w:pPr>
        <w:spacing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6D0F2" wp14:editId="6DC78B68">
            <wp:extent cx="4548644" cy="2554014"/>
            <wp:effectExtent l="0" t="0" r="444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69" cy="2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30F8" w14:textId="77777777" w:rsidR="0040524E" w:rsidRDefault="00EB4D64" w:rsidP="0040524E">
      <w:pPr>
        <w:spacing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F057D" wp14:editId="7A90C414">
            <wp:extent cx="4548505" cy="2575102"/>
            <wp:effectExtent l="0" t="0" r="444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407" cy="25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580" w14:textId="1D825DC2" w:rsidR="006235AA" w:rsidRDefault="0040524E" w:rsidP="0040524E">
      <w:pPr>
        <w:spacing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79848" wp14:editId="33345DAA">
            <wp:extent cx="4548505" cy="2581651"/>
            <wp:effectExtent l="0" t="0" r="4445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380" cy="25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8FC7" w14:textId="77777777" w:rsidR="0040524E" w:rsidRDefault="0040524E" w:rsidP="00623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8B774" w14:textId="74E4038E" w:rsidR="0040524E" w:rsidRDefault="0040524E" w:rsidP="0040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Data</w:t>
      </w:r>
    </w:p>
    <w:p w14:paraId="2FF3DE3A" w14:textId="77777777" w:rsidR="0040524E" w:rsidRDefault="0040524E" w:rsidP="0040524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42034" wp14:editId="3D8CB504">
            <wp:extent cx="4430110" cy="2515926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555" cy="25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ADF" w14:textId="77777777" w:rsidR="0040524E" w:rsidRDefault="0040524E" w:rsidP="0040524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5FA3E" wp14:editId="21336449">
            <wp:extent cx="4429760" cy="246615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735" cy="24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828" w14:textId="45C05543" w:rsidR="0040524E" w:rsidRPr="0040524E" w:rsidRDefault="0040524E" w:rsidP="0040524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36E6F" wp14:editId="590B476D">
            <wp:extent cx="4508938" cy="2476768"/>
            <wp:effectExtent l="0" t="0" r="635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556" cy="24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004" w14:textId="1B1E60F7" w:rsidR="006235AA" w:rsidRDefault="006235AA" w:rsidP="00623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AB2B4" w14:textId="39268E77" w:rsidR="006235AA" w:rsidRDefault="006235AA" w:rsidP="00623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4A89A" w14:textId="148BC73E" w:rsidR="006235AA" w:rsidRDefault="0040524E" w:rsidP="0040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Load Data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167506B" w14:textId="50D895CC" w:rsidR="0040524E" w:rsidRDefault="0040524E" w:rsidP="00405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C6730" wp14:editId="275259A5">
            <wp:extent cx="4776952" cy="2642513"/>
            <wp:effectExtent l="0" t="0" r="5080" b="571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713" cy="26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980A" w14:textId="7958CA05" w:rsidR="0040524E" w:rsidRDefault="0040524E" w:rsidP="0040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2119E1D" w14:textId="5CEAA795" w:rsidR="0040524E" w:rsidRPr="0040524E" w:rsidRDefault="0040524E" w:rsidP="00405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F3026" wp14:editId="67CCC4F6">
            <wp:extent cx="4760277" cy="2704487"/>
            <wp:effectExtent l="0" t="0" r="2540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159" cy="27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021" w14:textId="7316E006" w:rsidR="0040524E" w:rsidRPr="0040524E" w:rsidRDefault="0040524E" w:rsidP="00405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D2B55" wp14:editId="5D931B44">
            <wp:extent cx="4759960" cy="2643659"/>
            <wp:effectExtent l="0" t="0" r="2540" b="444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915" cy="2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4E" w:rsidRPr="0040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615A"/>
    <w:multiLevelType w:val="hybridMultilevel"/>
    <w:tmpl w:val="624671DE"/>
    <w:lvl w:ilvl="0" w:tplc="A59CE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73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AA"/>
    <w:rsid w:val="000709E8"/>
    <w:rsid w:val="003D707F"/>
    <w:rsid w:val="0040524E"/>
    <w:rsid w:val="006235AA"/>
    <w:rsid w:val="008D7727"/>
    <w:rsid w:val="00AA0C2E"/>
    <w:rsid w:val="00E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6A26"/>
  <w15:chartTrackingRefBased/>
  <w15:docId w15:val="{4360044A-8CD7-4AAE-BFCB-E32E60ED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Respon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Responsi.dotx</Template>
  <TotalTime>61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2022-05-16T09:29:00Z</dcterms:created>
  <dcterms:modified xsi:type="dcterms:W3CDTF">2022-05-16T10:30:00Z</dcterms:modified>
</cp:coreProperties>
</file>