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8638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020CEA63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44889BDA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088822A9" w14:textId="5A1C83A4" w:rsidR="00AA0C2E" w:rsidRDefault="00B730A1" w:rsidP="00B73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Class</w:t>
      </w:r>
    </w:p>
    <w:p w14:paraId="66547C08" w14:textId="12F30026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0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D3584" wp14:editId="3B98B4A0">
            <wp:extent cx="5731510" cy="479552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9950" w14:textId="77777777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672CE" w14:textId="77777777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41656" w14:textId="77777777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00E" w14:textId="77777777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B2DE2" w14:textId="77777777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C875A" w14:textId="62417803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5EFB9" w14:textId="6CEA3D82" w:rsidR="00B730A1" w:rsidRDefault="00B730A1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691FE" w14:textId="7D9FACA8" w:rsidR="00B730A1" w:rsidRDefault="00B730A1" w:rsidP="00B73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Server Class</w:t>
      </w:r>
    </w:p>
    <w:p w14:paraId="77130AA8" w14:textId="77777777" w:rsidR="00B730A1" w:rsidRDefault="00B730A1" w:rsidP="00B73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0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B59F7" wp14:editId="4FA20E34">
            <wp:extent cx="5731510" cy="440563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98CA" w14:textId="1CA1A5B7" w:rsidR="00B730A1" w:rsidRDefault="00B730A1" w:rsidP="00B73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14:paraId="0F5975EB" w14:textId="308CC259" w:rsidR="00B730A1" w:rsidRPr="000709E8" w:rsidRDefault="00B730A1" w:rsidP="00B73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59FD1" wp14:editId="7E625CE7">
            <wp:extent cx="5398936" cy="27718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292" cy="27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0A1" w:rsidRPr="0007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1"/>
    <w:rsid w:val="000709E8"/>
    <w:rsid w:val="003D707F"/>
    <w:rsid w:val="008D7727"/>
    <w:rsid w:val="00AA0C2E"/>
    <w:rsid w:val="00B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D732"/>
  <w15:chartTrackingRefBased/>
  <w15:docId w15:val="{D4684462-FEC3-48E4-883D-5E289048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Respon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Responsi.dotx</Template>
  <TotalTime>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2022-05-28T13:46:00Z</dcterms:created>
  <dcterms:modified xsi:type="dcterms:W3CDTF">2022-05-28T13:50:00Z</dcterms:modified>
</cp:coreProperties>
</file>