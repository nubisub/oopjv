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EAA5" w14:textId="77777777" w:rsidR="008D7727" w:rsidRDefault="000709E8" w:rsidP="00B8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53538FA3" w14:textId="77777777" w:rsidR="000709E8" w:rsidRDefault="000709E8" w:rsidP="00B8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4DB3E3DF" w14:textId="5DC7B81E" w:rsidR="000709E8" w:rsidRDefault="000709E8" w:rsidP="00B8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48EB10D5" w14:textId="3005B1F7" w:rsidR="00870A70" w:rsidRDefault="009420F7" w:rsidP="00B87B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0F7">
        <w:rPr>
          <w:rFonts w:ascii="Times New Roman" w:hAnsi="Times New Roman" w:cs="Times New Roman"/>
          <w:b/>
          <w:bCs/>
          <w:sz w:val="28"/>
          <w:szCs w:val="28"/>
        </w:rPr>
        <w:t>Testing Program</w:t>
      </w:r>
    </w:p>
    <w:p w14:paraId="65890D58" w14:textId="1CFE5B08" w:rsidR="009420F7" w:rsidRDefault="009420F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Program</w:t>
      </w:r>
    </w:p>
    <w:p w14:paraId="64F700FE" w14:textId="223CD257" w:rsidR="009420F7" w:rsidRDefault="009420F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1B15B" wp14:editId="145AB3C0">
            <wp:extent cx="4248708" cy="3376800"/>
            <wp:effectExtent l="0" t="0" r="0" b="0"/>
            <wp:docPr id="1" name="Picture 1" descr="A picture containing text, screenshot, monit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sil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16" cy="33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878" w14:textId="3A137935" w:rsidR="009420F7" w:rsidRDefault="009420F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Text</w:t>
      </w:r>
    </w:p>
    <w:p w14:paraId="181DACB0" w14:textId="6CA8833A" w:rsidR="009420F7" w:rsidRDefault="009420F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82E36" wp14:editId="152C8AF7">
            <wp:extent cx="4268966" cy="3312000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656" cy="33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2C41" w14:textId="3FA063F1" w:rsidR="009420F7" w:rsidRDefault="009420F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Clear Text</w:t>
      </w:r>
    </w:p>
    <w:p w14:paraId="0726ECE5" w14:textId="38AFA55F" w:rsidR="009420F7" w:rsidRDefault="009420F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2F218" wp14:editId="4DF80221">
            <wp:extent cx="4876897" cy="3873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275" cy="38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10B7" w14:textId="36AB13DD" w:rsidR="009420F7" w:rsidRDefault="009420F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JMenuBar</w:t>
      </w:r>
      <w:proofErr w:type="spellEnd"/>
    </w:p>
    <w:p w14:paraId="5C25DF6C" w14:textId="68BB2BED" w:rsidR="009420F7" w:rsidRDefault="009420F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67947" wp14:editId="0F9D6B3F">
            <wp:extent cx="4862390" cy="3794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650" cy="38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2326" w14:textId="2DFE52E8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BF498E" w14:textId="77777777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860EA" w14:textId="6664952A" w:rsidR="009420F7" w:rsidRDefault="009420F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File</w:t>
      </w:r>
    </w:p>
    <w:p w14:paraId="3BBB6904" w14:textId="1566CE50" w:rsidR="009420F7" w:rsidRDefault="009420F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91B27" wp14:editId="67BF48A9">
            <wp:extent cx="5244107" cy="4183200"/>
            <wp:effectExtent l="0" t="0" r="0" b="8255"/>
            <wp:docPr id="5" name="Picture 5" descr="A picture containing text, screenshot, black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black, moni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871" cy="41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85CA" w14:textId="76748610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9E288" wp14:editId="4B54968C">
            <wp:extent cx="4939618" cy="3844800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757" cy="38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1D4E" w14:textId="3C991F2A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4D6267" w14:textId="77777777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36AEB" w14:textId="40AF9670" w:rsidR="009420F7" w:rsidRDefault="009420F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File</w:t>
      </w:r>
    </w:p>
    <w:p w14:paraId="2B2B307D" w14:textId="3BF2CC32" w:rsidR="003025C9" w:rsidRDefault="003025C9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B7FDC" wp14:editId="49461B2E">
            <wp:extent cx="4838089" cy="3650400"/>
            <wp:effectExtent l="0" t="0" r="635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387" cy="36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3DA" w14:textId="2F2A5A7D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423EA" wp14:editId="675E1FF9">
            <wp:extent cx="5139362" cy="2909610"/>
            <wp:effectExtent l="0" t="0" r="4445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50" cy="29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3F9C" w14:textId="173B011E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68D47" w14:textId="0986AB2C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616A50" w14:textId="4A3842CC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76DBD" w14:textId="79E9DF7F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0473" w14:textId="7927663F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8A811C" w14:textId="178803B0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09BB8" w14:textId="647945F5" w:rsidR="00B87BA7" w:rsidRDefault="00B87BA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Proses Text</w:t>
      </w:r>
    </w:p>
    <w:p w14:paraId="1B7DBF71" w14:textId="0A5CB097" w:rsidR="00B87BA7" w:rsidRDefault="00B87BA7" w:rsidP="00B87B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B1AEE" wp14:editId="7FC9BC65">
            <wp:extent cx="5173449" cy="4024800"/>
            <wp:effectExtent l="0" t="0" r="825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78" cy="40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4F46" w14:textId="44A25131" w:rsidR="00B87BA7" w:rsidRDefault="00B87BA7" w:rsidP="00B87B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Proses Text</w:t>
      </w:r>
    </w:p>
    <w:p w14:paraId="2A5BA2C8" w14:textId="089C10F9" w:rsidR="00B87BA7" w:rsidRPr="00B87BA7" w:rsidRDefault="00B87BA7" w:rsidP="00B87B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>
        <w:rPr>
          <w:noProof/>
        </w:rPr>
        <w:drawing>
          <wp:inline distT="0" distB="0" distL="0" distR="0" wp14:anchorId="724614CF" wp14:editId="66FA6236">
            <wp:extent cx="5242560" cy="4004857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40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BA7" w:rsidRPr="00B8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717EE"/>
    <w:multiLevelType w:val="hybridMultilevel"/>
    <w:tmpl w:val="3796BDF0"/>
    <w:lvl w:ilvl="0" w:tplc="70062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8155">
    <w:abstractNumId w:val="1"/>
  </w:num>
  <w:num w:numId="2" w16cid:durableId="104425067">
    <w:abstractNumId w:val="0"/>
  </w:num>
  <w:num w:numId="3" w16cid:durableId="170682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F7"/>
    <w:rsid w:val="000709E8"/>
    <w:rsid w:val="000E2EC2"/>
    <w:rsid w:val="003025C9"/>
    <w:rsid w:val="006C284D"/>
    <w:rsid w:val="00705014"/>
    <w:rsid w:val="007E0DCF"/>
    <w:rsid w:val="00870A70"/>
    <w:rsid w:val="008D7727"/>
    <w:rsid w:val="009420F7"/>
    <w:rsid w:val="00A81F4F"/>
    <w:rsid w:val="00B87BA7"/>
    <w:rsid w:val="00E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CB1E"/>
  <w15:chartTrackingRefBased/>
  <w15:docId w15:val="{687C3992-6114-4E74-BDB7-2A5F4DEB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44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3</cp:revision>
  <dcterms:created xsi:type="dcterms:W3CDTF">2022-05-07T18:43:00Z</dcterms:created>
  <dcterms:modified xsi:type="dcterms:W3CDTF">2022-05-08T13:28:00Z</dcterms:modified>
</cp:coreProperties>
</file>